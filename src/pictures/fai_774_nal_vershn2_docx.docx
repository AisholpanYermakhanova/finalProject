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CA" w:rsidRPr="00147471" w:rsidRDefault="003C4CCA" w:rsidP="00147471">
      <w:pPr>
        <w:pStyle w:val="a"/>
        <w:numPr>
          <w:ilvl w:val="0"/>
          <w:numId w:val="0"/>
        </w:numPr>
        <w:rPr>
          <w:rFonts w:ascii="Times New Roman" w:hAnsi="Times New Roman"/>
          <w:color w:val="7030A0"/>
          <w:sz w:val="24"/>
          <w:szCs w:val="24"/>
          <w:lang w:val="ru-RU"/>
        </w:rPr>
      </w:pPr>
    </w:p>
    <w:p w:rsidR="00B36DE8" w:rsidRPr="00524CC1" w:rsidRDefault="00EF1AB7" w:rsidP="00524CC1">
      <w:pPr>
        <w:pStyle w:val="a1"/>
        <w:spacing w:before="0" w:after="0"/>
        <w:contextualSpacing/>
        <w:rPr>
          <w:rFonts w:ascii="Times New Roman" w:hAnsi="Times New Roman"/>
          <w:b w:val="0"/>
          <w:color w:val="7030A0"/>
          <w:sz w:val="20"/>
          <w:szCs w:val="20"/>
          <w:lang w:val="en-US"/>
        </w:rPr>
      </w:pPr>
      <w:r w:rsidRPr="00524CC1">
        <w:rPr>
          <w:rFonts w:ascii="Times New Roman" w:hAnsi="Times New Roman"/>
          <w:b w:val="0"/>
          <w:color w:val="7030A0"/>
          <w:sz w:val="20"/>
          <w:szCs w:val="20"/>
          <w:lang w:val="en-US"/>
        </w:rPr>
        <w:t>Involves the awareness of the individual, how he is perceived and understood by the partner.</w:t>
      </w:r>
    </w:p>
    <w:p w:rsidR="00EF1AB7" w:rsidRPr="00524CC1" w:rsidRDefault="00EF1AB7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Reflection</w:t>
      </w:r>
      <w:proofErr w:type="spellEnd"/>
    </w:p>
    <w:p w:rsidR="00EF1AB7" w:rsidRPr="00524CC1" w:rsidRDefault="00EF1AB7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Identification</w:t>
      </w:r>
      <w:proofErr w:type="spellEnd"/>
    </w:p>
    <w:p w:rsidR="00EF1AB7" w:rsidRPr="00524CC1" w:rsidRDefault="00EF1AB7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Empathy</w:t>
      </w:r>
      <w:proofErr w:type="spellEnd"/>
    </w:p>
    <w:p w:rsidR="00EF1AB7" w:rsidRPr="00524CC1" w:rsidRDefault="00EF1AB7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Stereotype</w:t>
      </w:r>
      <w:proofErr w:type="spellEnd"/>
    </w:p>
    <w:p w:rsidR="00EF1AB7" w:rsidRPr="00524CC1" w:rsidRDefault="00EF1AB7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Social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stereotype</w:t>
      </w:r>
      <w:proofErr w:type="spellEnd"/>
    </w:p>
    <w:p w:rsidR="003C4CCA" w:rsidRPr="00524CC1" w:rsidRDefault="003C4CCA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9926B4" w:rsidRPr="00524CC1" w:rsidRDefault="009926B4" w:rsidP="00524CC1">
      <w:pPr>
        <w:pStyle w:val="a0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2. </w:t>
      </w:r>
      <w:r w:rsidRPr="00524CC1">
        <w:rPr>
          <w:rFonts w:ascii="Times New Roman" w:hAnsi="Times New Roman"/>
          <w:color w:val="7030A0"/>
        </w:rPr>
        <w:t>Anthropological stereotypes of appearance are divided in _____ types</w:t>
      </w:r>
    </w:p>
    <w:p w:rsidR="009926B4" w:rsidRPr="00524CC1" w:rsidRDefault="009926B4" w:rsidP="00524CC1">
      <w:pPr>
        <w:pStyle w:val="a0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4</w:t>
      </w:r>
    </w:p>
    <w:p w:rsidR="009926B4" w:rsidRPr="00524CC1" w:rsidRDefault="009926B4" w:rsidP="00524CC1">
      <w:pPr>
        <w:pStyle w:val="a0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3</w:t>
      </w:r>
    </w:p>
    <w:p w:rsidR="009926B4" w:rsidRPr="00524CC1" w:rsidRDefault="009926B4" w:rsidP="00524CC1">
      <w:pPr>
        <w:pStyle w:val="a0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6</w:t>
      </w:r>
    </w:p>
    <w:p w:rsidR="009926B4" w:rsidRPr="00524CC1" w:rsidRDefault="009926B4" w:rsidP="00524CC1">
      <w:pPr>
        <w:pStyle w:val="a0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5</w:t>
      </w:r>
    </w:p>
    <w:p w:rsidR="003C4CCA" w:rsidRPr="00524CC1" w:rsidRDefault="009926B4" w:rsidP="00524CC1">
      <w:pPr>
        <w:pStyle w:val="a0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2</w:t>
      </w:r>
    </w:p>
    <w:p w:rsidR="00701F5C" w:rsidRPr="00524CC1" w:rsidRDefault="00701F5C" w:rsidP="00524CC1">
      <w:pPr>
        <w:pStyle w:val="a"/>
        <w:numPr>
          <w:ilvl w:val="0"/>
          <w:numId w:val="0"/>
        </w:numPr>
        <w:spacing w:after="0"/>
        <w:contextualSpacing/>
        <w:rPr>
          <w:rFonts w:ascii="Times New Roman" w:hAnsi="Times New Roman"/>
          <w:color w:val="7030A0"/>
          <w:lang w:val="ru-RU"/>
        </w:rPr>
      </w:pPr>
    </w:p>
    <w:p w:rsidR="009926B4" w:rsidRPr="00524CC1" w:rsidRDefault="00284FD4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3. H</w:t>
      </w:r>
      <w:r w:rsidR="009926B4" w:rsidRPr="00524CC1">
        <w:rPr>
          <w:rFonts w:ascii="Times New Roman" w:hAnsi="Times New Roman"/>
          <w:color w:val="7030A0"/>
          <w:lang w:val="en-US"/>
        </w:rPr>
        <w:t>ow to call the conflict in large social groups, organizations, small groups</w:t>
      </w:r>
    </w:p>
    <w:p w:rsidR="009926B4" w:rsidRPr="00524CC1" w:rsidRDefault="009926B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en-US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intergroup</w:t>
      </w:r>
      <w:proofErr w:type="spellEnd"/>
    </w:p>
    <w:p w:rsidR="009926B4" w:rsidRPr="00524CC1" w:rsidRDefault="009926B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personal</w:t>
      </w:r>
      <w:proofErr w:type="spellEnd"/>
    </w:p>
    <w:p w:rsidR="009926B4" w:rsidRPr="00524CC1" w:rsidRDefault="009926B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individual</w:t>
      </w:r>
      <w:proofErr w:type="spellEnd"/>
    </w:p>
    <w:p w:rsidR="009926B4" w:rsidRPr="00524CC1" w:rsidRDefault="009926B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realistic</w:t>
      </w:r>
      <w:proofErr w:type="spellEnd"/>
    </w:p>
    <w:p w:rsidR="009926B4" w:rsidRPr="00524CC1" w:rsidRDefault="009926B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unrealistic</w:t>
      </w:r>
      <w:proofErr w:type="spellEnd"/>
    </w:p>
    <w:p w:rsidR="00B36DE8" w:rsidRPr="00524CC1" w:rsidRDefault="00B36DE8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47756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4.</w:t>
      </w:r>
      <w:r w:rsidR="00477560" w:rsidRPr="00524CC1">
        <w:rPr>
          <w:rFonts w:ascii="Times New Roman" w:hAnsi="Times New Roman"/>
          <w:color w:val="7030A0"/>
          <w:lang w:val="en-US"/>
        </w:rPr>
        <w:t>Types</w:t>
      </w:r>
      <w:proofErr w:type="gramEnd"/>
      <w:r w:rsidR="00477560" w:rsidRPr="00524CC1">
        <w:rPr>
          <w:rFonts w:ascii="Times New Roman" w:hAnsi="Times New Roman"/>
          <w:color w:val="7030A0"/>
          <w:lang w:val="en-US"/>
        </w:rPr>
        <w:t xml:space="preserve"> of Conflict are divided in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10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4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6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8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2</w:t>
      </w:r>
    </w:p>
    <w:p w:rsidR="00CA2433" w:rsidRPr="00524CC1" w:rsidRDefault="00CA2433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4775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5.</w:t>
      </w:r>
      <w:r w:rsidR="0047756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477560" w:rsidRPr="00524CC1">
        <w:rPr>
          <w:rFonts w:ascii="Times New Roman" w:hAnsi="Times New Roman"/>
          <w:color w:val="7030A0"/>
          <w:lang w:val="en-US"/>
        </w:rPr>
        <w:t xml:space="preserve"> following basic grounds for the classification and typology of conflicts can be distinguished in ____ types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7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6</w:t>
      </w:r>
    </w:p>
    <w:p w:rsidR="00C60606" w:rsidRPr="00524CC1" w:rsidRDefault="00C60606" w:rsidP="00524CC1">
      <w:pPr>
        <w:pStyle w:val="a0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47756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6.</w:t>
      </w:r>
      <w:proofErr w:type="spellStart"/>
      <w:r w:rsidR="00477560" w:rsidRPr="00524CC1">
        <w:rPr>
          <w:rFonts w:ascii="Times New Roman" w:hAnsi="Times New Roman"/>
          <w:color w:val="7030A0"/>
          <w:lang w:val="ru-RU"/>
        </w:rPr>
        <w:t>Constructive</w:t>
      </w:r>
      <w:proofErr w:type="spellEnd"/>
      <w:proofErr w:type="gramEnd"/>
      <w:r w:rsidR="0047756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477560"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  <w:r w:rsidR="0047756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47756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477560" w:rsidRPr="00524CC1">
        <w:rPr>
          <w:rFonts w:ascii="Times New Roman" w:hAnsi="Times New Roman"/>
          <w:color w:val="7030A0"/>
          <w:lang w:val="ru-RU"/>
        </w:rPr>
        <w:t>-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Conflicts with positive consequences (strengthening cooperation in a group, achieving any result);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the contradiction between inner need and social norm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proofErr w:type="gramStart"/>
      <w:r w:rsidRPr="00524CC1">
        <w:rPr>
          <w:rFonts w:ascii="Times New Roman" w:hAnsi="Times New Roman"/>
          <w:color w:val="7030A0"/>
        </w:rPr>
        <w:t>covert</w:t>
      </w:r>
      <w:proofErr w:type="gramEnd"/>
      <w:r w:rsidRPr="00524CC1">
        <w:rPr>
          <w:rFonts w:ascii="Times New Roman" w:hAnsi="Times New Roman"/>
          <w:color w:val="7030A0"/>
        </w:rPr>
        <w:t xml:space="preserve"> psychological impact on a person that changes his </w:t>
      </w:r>
      <w:proofErr w:type="spellStart"/>
      <w:r w:rsidRPr="00524CC1">
        <w:rPr>
          <w:rFonts w:ascii="Times New Roman" w:hAnsi="Times New Roman"/>
          <w:color w:val="7030A0"/>
        </w:rPr>
        <w:t>behavior</w:t>
      </w:r>
      <w:proofErr w:type="spellEnd"/>
      <w:r w:rsidRPr="00524CC1">
        <w:rPr>
          <w:rFonts w:ascii="Times New Roman" w:hAnsi="Times New Roman"/>
          <w:color w:val="7030A0"/>
        </w:rPr>
        <w:t xml:space="preserve"> in the desired direction and providing side impact various advantages.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An impact on a person that shows his </w:t>
      </w:r>
      <w:proofErr w:type="spellStart"/>
      <w:r w:rsidRPr="00524CC1">
        <w:rPr>
          <w:rFonts w:ascii="Times New Roman" w:hAnsi="Times New Roman"/>
          <w:color w:val="7030A0"/>
        </w:rPr>
        <w:t>behavior</w:t>
      </w:r>
      <w:proofErr w:type="spellEnd"/>
      <w:r w:rsidRPr="00524CC1">
        <w:rPr>
          <w:rFonts w:ascii="Times New Roman" w:hAnsi="Times New Roman"/>
          <w:color w:val="7030A0"/>
        </w:rPr>
        <w:t xml:space="preserve"> in the desired direction and providing side impact various advantages.</w:t>
      </w:r>
    </w:p>
    <w:p w:rsidR="00FE212F" w:rsidRPr="00524CC1" w:rsidRDefault="0047756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</w:rPr>
        <w:t>a</w:t>
      </w:r>
      <w:proofErr w:type="gramEnd"/>
      <w:r w:rsidRPr="00524CC1">
        <w:rPr>
          <w:rFonts w:ascii="Times New Roman" w:hAnsi="Times New Roman"/>
          <w:color w:val="7030A0"/>
        </w:rPr>
        <w:t xml:space="preserve"> simplified or distorted idea that develops a person,  under the influence of opinions existing in society.</w:t>
      </w:r>
    </w:p>
    <w:p w:rsidR="004775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7.</w:t>
      </w:r>
      <w:r w:rsidR="00477560" w:rsidRPr="00524CC1">
        <w:rPr>
          <w:rFonts w:ascii="Times New Roman" w:hAnsi="Times New Roman"/>
          <w:color w:val="7030A0"/>
          <w:lang w:val="en-US"/>
        </w:rPr>
        <w:t>By</w:t>
      </w:r>
      <w:proofErr w:type="gramEnd"/>
      <w:r w:rsidR="00477560" w:rsidRPr="00524CC1">
        <w:rPr>
          <w:rFonts w:ascii="Times New Roman" w:hAnsi="Times New Roman"/>
          <w:color w:val="7030A0"/>
          <w:lang w:val="en-US"/>
        </w:rPr>
        <w:t xml:space="preserve"> effectiveness, conflicts are divided in-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2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3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6</w:t>
      </w:r>
    </w:p>
    <w:p w:rsidR="00FE212F" w:rsidRPr="00524CC1" w:rsidRDefault="00FE212F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4775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lastRenderedPageBreak/>
        <w:t>8.</w:t>
      </w:r>
      <w:r w:rsidR="00477560" w:rsidRPr="00524CC1">
        <w:rPr>
          <w:rFonts w:ascii="Times New Roman" w:hAnsi="Times New Roman"/>
          <w:color w:val="7030A0"/>
          <w:lang w:val="en-US"/>
        </w:rPr>
        <w:t>By</w:t>
      </w:r>
      <w:proofErr w:type="gramEnd"/>
      <w:r w:rsidR="00477560" w:rsidRPr="00524CC1">
        <w:rPr>
          <w:rFonts w:ascii="Times New Roman" w:hAnsi="Times New Roman"/>
          <w:color w:val="7030A0"/>
          <w:lang w:val="en-US"/>
        </w:rPr>
        <w:t xml:space="preserve"> the nature of the objects, about which there are conflicts: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all</w:t>
      </w:r>
      <w:proofErr w:type="spellEnd"/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status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-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role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;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resource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;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sociocultural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;</w:t>
      </w:r>
    </w:p>
    <w:p w:rsidR="00477560" w:rsidRPr="00524CC1" w:rsidRDefault="004775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ideological</w:t>
      </w:r>
      <w:proofErr w:type="spellEnd"/>
    </w:p>
    <w:p w:rsidR="00B36DE8" w:rsidRPr="00524CC1" w:rsidRDefault="00B36DE8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9.T</w:t>
      </w:r>
      <w:r w:rsidR="00801980" w:rsidRPr="00524CC1">
        <w:rPr>
          <w:rFonts w:ascii="Times New Roman" w:hAnsi="Times New Roman"/>
          <w:color w:val="7030A0"/>
          <w:lang w:val="en-US"/>
        </w:rPr>
        <w:t>he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contradiction between inner need and social norm, the contradiction between different roles of the individual, the difficulty of choosing between different behaviors is called-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intrapersonal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personal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realistic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individual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inner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767EC" w:rsidRPr="00524CC1" w:rsidRDefault="008767EC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10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.T</w:t>
      </w:r>
      <w:r w:rsidR="00801980" w:rsidRPr="00524CC1">
        <w:rPr>
          <w:rFonts w:ascii="Times New Roman" w:hAnsi="Times New Roman"/>
          <w:color w:val="7030A0"/>
          <w:lang w:val="en-US"/>
        </w:rPr>
        <w:t>he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reason for dissatisfaction with the specific requirements of participants is called-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000000" w:themeColor="text1"/>
          <w:lang w:val="ru-RU"/>
        </w:rPr>
      </w:pPr>
      <w:proofErr w:type="spellStart"/>
      <w:r w:rsidRPr="00524CC1">
        <w:rPr>
          <w:rFonts w:ascii="Times New Roman" w:hAnsi="Times New Roman"/>
          <w:b/>
          <w:color w:val="000000" w:themeColor="text1"/>
          <w:lang w:val="ru-RU"/>
        </w:rPr>
        <w:t>realistic</w:t>
      </w:r>
      <w:proofErr w:type="spellEnd"/>
      <w:r w:rsidRPr="00524CC1">
        <w:rPr>
          <w:rFonts w:ascii="Times New Roman" w:hAnsi="Times New Roman"/>
          <w:b/>
          <w:color w:val="000000" w:themeColor="text1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000000" w:themeColor="text1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unrealistic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inner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individual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personal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conflict</w:t>
      </w:r>
      <w:proofErr w:type="spellEnd"/>
    </w:p>
    <w:p w:rsidR="00CB73FA" w:rsidRPr="00524CC1" w:rsidRDefault="00CB73FA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0C61A5" w:rsidRPr="00524CC1" w:rsidRDefault="000C61A5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4078FB" w:rsidRPr="00524CC1" w:rsidRDefault="004078FB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11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.U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nidirectional</w:t>
      </w:r>
      <w:proofErr w:type="spellEnd"/>
      <w:proofErr w:type="gramEnd"/>
      <w:r w:rsidR="0080198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assistance</w:t>
      </w:r>
      <w:proofErr w:type="spellEnd"/>
      <w:r w:rsidR="0080198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801980" w:rsidRPr="00524CC1">
        <w:rPr>
          <w:rFonts w:ascii="Times New Roman" w:hAnsi="Times New Roman"/>
          <w:color w:val="7030A0"/>
          <w:lang w:val="ru-RU"/>
        </w:rPr>
        <w:t xml:space="preserve">- 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one of the partners contributes to the achievement of the goals of the other, and the second evades cooperation;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one of the partners contributes to the achievement of the emotions of the other, and the second evades contribution;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both of the partners contributes to the achievement of the goals of the other, and the second evades cooperation;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one of the partners contributes to the behaviour of others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one of the partners contributes to the achievement of his power</w:t>
      </w:r>
    </w:p>
    <w:p w:rsidR="00C1155A" w:rsidRPr="00524CC1" w:rsidRDefault="00C1155A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12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.P</w:t>
      </w:r>
      <w:r w:rsidR="00801980" w:rsidRPr="00524CC1">
        <w:rPr>
          <w:rFonts w:ascii="Times New Roman" w:hAnsi="Times New Roman"/>
          <w:color w:val="7030A0"/>
          <w:lang w:val="en-US"/>
        </w:rPr>
        <w:t>roviding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for the joint achievement of goals, these are actions to unite and coordinate common efforts is called-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cooperation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regulation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manipulation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self-regulation</w:t>
      </w:r>
    </w:p>
    <w:p w:rsidR="00B40585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</w:rPr>
        <w:t>competition</w:t>
      </w:r>
    </w:p>
    <w:p w:rsidR="00B36DE8" w:rsidRPr="00524CC1" w:rsidRDefault="00B36DE8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13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80198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psychological manipulative effect is characterized by ______ main features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3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4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5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2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6</w:t>
      </w:r>
    </w:p>
    <w:p w:rsidR="005821D7" w:rsidRPr="00524CC1" w:rsidRDefault="005821D7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14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Manipulation</w:t>
      </w:r>
      <w:proofErr w:type="spellEnd"/>
      <w:proofErr w:type="gramEnd"/>
      <w:r w:rsidR="0080198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801980" w:rsidRPr="00524CC1">
        <w:rPr>
          <w:rFonts w:ascii="Times New Roman" w:hAnsi="Times New Roman"/>
          <w:color w:val="7030A0"/>
          <w:lang w:val="ru-RU"/>
        </w:rPr>
        <w:t>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covert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psychological impact on a person that changes his behavior in the desired direction and providing side impact various advantages.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lastRenderedPageBreak/>
        <w:t>covert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psychological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behavior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psychological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impact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himself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proofErr w:type="gramStart"/>
      <w:r w:rsidRPr="00524CC1">
        <w:rPr>
          <w:rFonts w:ascii="Times New Roman" w:hAnsi="Times New Roman"/>
          <w:b/>
          <w:color w:val="auto"/>
          <w:lang w:val="en-US"/>
        </w:rPr>
        <w:t>covert</w:t>
      </w:r>
      <w:proofErr w:type="gramEnd"/>
      <w:r w:rsidRPr="00524CC1">
        <w:rPr>
          <w:rFonts w:ascii="Times New Roman" w:hAnsi="Times New Roman"/>
          <w:b/>
          <w:color w:val="auto"/>
          <w:lang w:val="en-US"/>
        </w:rPr>
        <w:t xml:space="preserve"> psychological impact on the person that changes his emotions in the desired direction and providing side impact various advantages.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An impact on a person that shows his behavior in the desired direction and providing side impact various advantages.</w:t>
      </w:r>
    </w:p>
    <w:p w:rsidR="004D6B45" w:rsidRPr="00524CC1" w:rsidRDefault="004D6B45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B540AE" w:rsidRPr="00524CC1" w:rsidRDefault="00B540AE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15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80198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interactive side of communication (interaction) is-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proofErr w:type="gramStart"/>
      <w:r w:rsidRPr="00524CC1">
        <w:rPr>
          <w:rFonts w:ascii="Times New Roman" w:hAnsi="Times New Roman"/>
          <w:b/>
          <w:color w:val="auto"/>
          <w:lang w:val="en-US"/>
        </w:rPr>
        <w:t>exchange</w:t>
      </w:r>
      <w:proofErr w:type="gramEnd"/>
      <w:r w:rsidRPr="00524CC1">
        <w:rPr>
          <w:rFonts w:ascii="Times New Roman" w:hAnsi="Times New Roman"/>
          <w:b/>
          <w:color w:val="auto"/>
          <w:lang w:val="en-US"/>
        </w:rPr>
        <w:t xml:space="preserve"> of actions, i.e. the organization of interpersonal interaction, allowing partners to implement for them some common activity.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exchange of actions, i.e. the organization of interpersonal emotions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taking actions, i.e. the organization of interpersonal interaction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exchange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of actions, i.e. the organization of interpersonal interaction, allowing partners to implement for them some common emotions.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exchange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feelings</w:t>
      </w:r>
      <w:proofErr w:type="spellEnd"/>
    </w:p>
    <w:p w:rsidR="00DE3E93" w:rsidRPr="00524CC1" w:rsidRDefault="00DE3E93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16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.J</w:t>
      </w:r>
      <w:r w:rsidR="00801980" w:rsidRPr="00524CC1">
        <w:rPr>
          <w:rFonts w:ascii="Times New Roman" w:hAnsi="Times New Roman"/>
          <w:color w:val="7030A0"/>
          <w:lang w:val="en-US"/>
        </w:rPr>
        <w:t>udgments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about psychological qualities, are given on the basis of physiological attractiveness is called-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Emotionally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aesthetic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stereotypes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Emotional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stereotypes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Social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stereotypes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Casual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stereotypes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Projection</w:t>
      </w:r>
      <w:proofErr w:type="spellEnd"/>
    </w:p>
    <w:p w:rsidR="00693E50" w:rsidRPr="00524CC1" w:rsidRDefault="00693E5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17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Empathy</w:t>
      </w:r>
      <w:proofErr w:type="spellEnd"/>
      <w:proofErr w:type="gramEnd"/>
      <w:r w:rsidR="0080198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80198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801980" w:rsidRPr="00524CC1">
        <w:rPr>
          <w:rFonts w:ascii="Times New Roman" w:hAnsi="Times New Roman"/>
          <w:color w:val="7030A0"/>
          <w:lang w:val="ru-RU"/>
        </w:rPr>
        <w:t xml:space="preserve">- 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proofErr w:type="gramStart"/>
      <w:r w:rsidRPr="00524CC1">
        <w:rPr>
          <w:rFonts w:ascii="Times New Roman" w:hAnsi="Times New Roman"/>
          <w:b/>
          <w:color w:val="auto"/>
          <w:lang w:val="en-US"/>
        </w:rPr>
        <w:t>an</w:t>
      </w:r>
      <w:proofErr w:type="gramEnd"/>
      <w:r w:rsidRPr="00524CC1">
        <w:rPr>
          <w:rFonts w:ascii="Times New Roman" w:hAnsi="Times New Roman"/>
          <w:b/>
          <w:color w:val="auto"/>
          <w:lang w:val="en-US"/>
        </w:rPr>
        <w:t xml:space="preserve"> emotional response to the problems of another person, an understanding of the partner’s inner world.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involves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the awareness of the individual, how he is perceived and understood by the partner.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simplified or distorted idea that develops a person,  under the influence of opinions existing in society.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an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assumption about the partner’s inner world, based on an attempt to put himself in his place.</w:t>
      </w:r>
    </w:p>
    <w:p w:rsidR="00693E50" w:rsidRPr="00524CC1" w:rsidRDefault="0080198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     A reflection of perceived reality</w:t>
      </w:r>
    </w:p>
    <w:p w:rsidR="00801980" w:rsidRPr="00524CC1" w:rsidRDefault="00801980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18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801980" w:rsidRPr="00524CC1">
        <w:rPr>
          <w:rFonts w:ascii="Times New Roman" w:hAnsi="Times New Roman"/>
          <w:color w:val="7030A0"/>
          <w:lang w:val="en-US"/>
        </w:rPr>
        <w:t>There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are ____ types of mechanisms of the perceptual side of communication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4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2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3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6</w:t>
      </w:r>
    </w:p>
    <w:p w:rsidR="008D41C7" w:rsidRPr="00524CC1" w:rsidRDefault="008D41C7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80198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19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801980" w:rsidRPr="00524CC1">
        <w:rPr>
          <w:rFonts w:ascii="Times New Roman" w:hAnsi="Times New Roman"/>
          <w:color w:val="7030A0"/>
          <w:lang w:val="en-US"/>
        </w:rPr>
        <w:t>Four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main functions of social perception-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proofErr w:type="gramStart"/>
      <w:r w:rsidRPr="00524CC1">
        <w:rPr>
          <w:rFonts w:ascii="Times New Roman" w:hAnsi="Times New Roman"/>
          <w:b/>
          <w:color w:val="auto"/>
        </w:rPr>
        <w:t>knowing</w:t>
      </w:r>
      <w:proofErr w:type="gramEnd"/>
      <w:r w:rsidRPr="00524CC1">
        <w:rPr>
          <w:rFonts w:ascii="Times New Roman" w:hAnsi="Times New Roman"/>
          <w:b/>
          <w:color w:val="auto"/>
        </w:rPr>
        <w:t xml:space="preserve"> oneself, knowing a communication partner, organizing joint activities on the basis of mutual understanding and establishing emotional relationships.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knowing oneself, knowing a communication partner, 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proofErr w:type="gramStart"/>
      <w:r w:rsidRPr="00524CC1">
        <w:rPr>
          <w:rFonts w:ascii="Times New Roman" w:hAnsi="Times New Roman"/>
          <w:color w:val="7030A0"/>
        </w:rPr>
        <w:t>knowing</w:t>
      </w:r>
      <w:proofErr w:type="gramEnd"/>
      <w:r w:rsidRPr="00524CC1">
        <w:rPr>
          <w:rFonts w:ascii="Times New Roman" w:hAnsi="Times New Roman"/>
          <w:color w:val="7030A0"/>
        </w:rPr>
        <w:t xml:space="preserve"> a communication partner, organizing joint activities on the basis of mutual understanding and establishing emotional relationships.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proofErr w:type="gramStart"/>
      <w:r w:rsidRPr="00524CC1">
        <w:rPr>
          <w:rFonts w:ascii="Times New Roman" w:hAnsi="Times New Roman"/>
          <w:color w:val="7030A0"/>
        </w:rPr>
        <w:t>knowing</w:t>
      </w:r>
      <w:proofErr w:type="gramEnd"/>
      <w:r w:rsidRPr="00524CC1">
        <w:rPr>
          <w:rFonts w:ascii="Times New Roman" w:hAnsi="Times New Roman"/>
          <w:color w:val="7030A0"/>
        </w:rPr>
        <w:t xml:space="preserve"> oneself, knowing a communication partner, organizing joint activities on the basis of mutual understanding and establishing emotional intelligence.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lastRenderedPageBreak/>
        <w:t xml:space="preserve">knowing a communication partner, knowing his </w:t>
      </w:r>
      <w:proofErr w:type="spellStart"/>
      <w:r w:rsidRPr="00524CC1">
        <w:rPr>
          <w:rFonts w:ascii="Times New Roman" w:hAnsi="Times New Roman"/>
          <w:color w:val="7030A0"/>
        </w:rPr>
        <w:t>behavior</w:t>
      </w:r>
      <w:proofErr w:type="spellEnd"/>
    </w:p>
    <w:p w:rsidR="00050ADA" w:rsidRPr="00524CC1" w:rsidRDefault="00050ADA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</w:rPr>
      </w:pPr>
    </w:p>
    <w:p w:rsidR="0080198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20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80198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801980" w:rsidRPr="00524CC1">
        <w:rPr>
          <w:rFonts w:ascii="Times New Roman" w:hAnsi="Times New Roman"/>
          <w:color w:val="7030A0"/>
          <w:lang w:val="en-US"/>
        </w:rPr>
        <w:t xml:space="preserve"> process of people's perception and understanding of each other is called-</w:t>
      </w:r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perceptual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side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of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communication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emotional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side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interactive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side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communicative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side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801980" w:rsidRPr="00524CC1" w:rsidRDefault="0080198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communicative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and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interactive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side</w:t>
      </w:r>
      <w:proofErr w:type="spellEnd"/>
    </w:p>
    <w:p w:rsidR="008C6F36" w:rsidRPr="00524CC1" w:rsidRDefault="008C6F3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B47184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21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B47184" w:rsidRPr="00524CC1">
        <w:rPr>
          <w:rFonts w:ascii="Times New Roman" w:hAnsi="Times New Roman"/>
          <w:color w:val="7030A0"/>
          <w:lang w:val="ru-RU"/>
        </w:rPr>
        <w:t>Mass</w:t>
      </w:r>
      <w:proofErr w:type="spellEnd"/>
      <w:proofErr w:type="gramEnd"/>
      <w:r w:rsidR="00B47184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B47184"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  <w:r w:rsidR="00B47184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B47184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B47184" w:rsidRPr="00524CC1">
        <w:rPr>
          <w:rFonts w:ascii="Times New Roman" w:hAnsi="Times New Roman"/>
          <w:color w:val="7030A0"/>
          <w:lang w:val="ru-RU"/>
        </w:rPr>
        <w:t>-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proofErr w:type="gramStart"/>
      <w:r w:rsidRPr="00524CC1">
        <w:rPr>
          <w:rFonts w:ascii="Times New Roman" w:hAnsi="Times New Roman"/>
          <w:b/>
          <w:color w:val="auto"/>
        </w:rPr>
        <w:t>the</w:t>
      </w:r>
      <w:proofErr w:type="gramEnd"/>
      <w:r w:rsidRPr="00524CC1">
        <w:rPr>
          <w:rFonts w:ascii="Times New Roman" w:hAnsi="Times New Roman"/>
          <w:b/>
          <w:color w:val="auto"/>
        </w:rPr>
        <w:t xml:space="preserve"> multiple connections and contacts of strangers in society, as well as communication through the media.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The peculiarity of imperative communication is that forcing a partner to something is not hidden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leads to the destruction of trust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It is based on the equality of partners.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leads to the destruction of believing</w:t>
      </w:r>
    </w:p>
    <w:p w:rsidR="00115E3B" w:rsidRPr="00524CC1" w:rsidRDefault="00115E3B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</w:rPr>
      </w:pPr>
    </w:p>
    <w:p w:rsidR="00B47184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22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I</w:t>
      </w:r>
      <w:r w:rsidR="00B47184" w:rsidRPr="00524CC1">
        <w:rPr>
          <w:rFonts w:ascii="Times New Roman" w:hAnsi="Times New Roman"/>
          <w:color w:val="7030A0"/>
          <w:lang w:val="ru-RU"/>
        </w:rPr>
        <w:t>ndirect</w:t>
      </w:r>
      <w:proofErr w:type="spellEnd"/>
      <w:proofErr w:type="gramEnd"/>
      <w:r w:rsidR="00B47184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B47184"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  <w:r w:rsidR="00B47184" w:rsidRPr="00524CC1">
        <w:rPr>
          <w:rFonts w:ascii="Times New Roman" w:hAnsi="Times New Roman"/>
          <w:color w:val="7030A0"/>
          <w:lang w:val="ru-RU"/>
        </w:rPr>
        <w:t xml:space="preserve"> –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involves the participation of an “intermediary” through which information is transmitted;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is a natural face-to-face contact, in which information is transmitted personally by one interlocutor to another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carried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out using data organs to humans by nature (head, hands, vocal cords, etc.);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- is associated with the use of special tools and tools (stick, footprint on the ground, writing, television, radio, telephone, etc.);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Ended by using data organs to humans by nature (head, hands, vocal cords, etc.);</w:t>
      </w:r>
    </w:p>
    <w:p w:rsidR="00934744" w:rsidRPr="00524CC1" w:rsidRDefault="00934744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B47184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23.</w:t>
      </w:r>
      <w:r w:rsidR="00B47184" w:rsidRPr="00524CC1">
        <w:rPr>
          <w:rFonts w:ascii="Times New Roman" w:hAnsi="Times New Roman"/>
          <w:color w:val="7030A0"/>
          <w:lang w:val="en-US"/>
        </w:rPr>
        <w:t>______ is manifested in the fact that only in the process of communication can an individual understanding, cognize and affirm in his(person’s) own eyes.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pragmatic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function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formative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function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confirmation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function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intrapersonal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function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formative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and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pragmatic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function</w:t>
      </w:r>
      <w:proofErr w:type="spellEnd"/>
    </w:p>
    <w:p w:rsidR="008377B8" w:rsidRPr="00524CC1" w:rsidRDefault="008377B8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B47184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24.</w:t>
      </w:r>
      <w:r w:rsidR="00B47184" w:rsidRPr="00524CC1">
        <w:rPr>
          <w:rFonts w:ascii="Times New Roman" w:hAnsi="Times New Roman"/>
          <w:color w:val="7030A0"/>
          <w:lang w:val="en-US"/>
        </w:rPr>
        <w:t xml:space="preserve">_____ is associated with direct contacts of people in groups or pairs and implies knowledge of the individual characteristics of the partner, joint experience, </w:t>
      </w:r>
      <w:proofErr w:type="gramStart"/>
      <w:r w:rsidR="00B47184" w:rsidRPr="00524CC1">
        <w:rPr>
          <w:rFonts w:ascii="Times New Roman" w:hAnsi="Times New Roman"/>
          <w:color w:val="7030A0"/>
          <w:lang w:val="en-US"/>
        </w:rPr>
        <w:t>understanding</w:t>
      </w:r>
      <w:proofErr w:type="gramEnd"/>
      <w:r w:rsidR="00B47184" w:rsidRPr="00524CC1">
        <w:rPr>
          <w:rFonts w:ascii="Times New Roman" w:hAnsi="Times New Roman"/>
          <w:color w:val="7030A0"/>
          <w:lang w:val="en-US"/>
        </w:rPr>
        <w:t>.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interpersonal communication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indirect communication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direct communication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indirect and direct communication</w:t>
      </w:r>
    </w:p>
    <w:p w:rsidR="008377B8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</w:rPr>
        <w:t>indirect and personal communication</w:t>
      </w:r>
    </w:p>
    <w:p w:rsidR="008377B8" w:rsidRPr="00524CC1" w:rsidRDefault="008377B8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B47184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25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B47184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B47184" w:rsidRPr="00524CC1">
        <w:rPr>
          <w:rFonts w:ascii="Times New Roman" w:hAnsi="Times New Roman"/>
          <w:color w:val="7030A0"/>
          <w:lang w:val="en-US"/>
        </w:rPr>
        <w:t xml:space="preserve"> communication process is classified by: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 xml:space="preserve">the </w:t>
      </w:r>
      <w:proofErr w:type="spellStart"/>
      <w:r w:rsidRPr="00524CC1">
        <w:rPr>
          <w:rFonts w:ascii="Times New Roman" w:hAnsi="Times New Roman"/>
          <w:b/>
          <w:color w:val="auto"/>
          <w:lang w:val="en-US"/>
        </w:rPr>
        <w:t>content;goals;funds;functions;species;forms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the </w:t>
      </w:r>
      <w:proofErr w:type="spellStart"/>
      <w:r w:rsidRPr="00524CC1">
        <w:rPr>
          <w:rFonts w:ascii="Times New Roman" w:hAnsi="Times New Roman"/>
          <w:color w:val="7030A0"/>
          <w:lang w:val="en-US"/>
        </w:rPr>
        <w:t>content;goals;funds;species;forms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functions;species;forms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the </w:t>
      </w:r>
      <w:proofErr w:type="spellStart"/>
      <w:r w:rsidRPr="00524CC1">
        <w:rPr>
          <w:rFonts w:ascii="Times New Roman" w:hAnsi="Times New Roman"/>
          <w:color w:val="7030A0"/>
          <w:lang w:val="en-US"/>
        </w:rPr>
        <w:t>content;goals;funds;functions;species</w:t>
      </w:r>
      <w:proofErr w:type="spellEnd"/>
      <w:r w:rsidRPr="00524CC1">
        <w:rPr>
          <w:rFonts w:ascii="Times New Roman" w:hAnsi="Times New Roman"/>
          <w:color w:val="7030A0"/>
          <w:lang w:val="en-US"/>
        </w:rPr>
        <w:t>;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all</w:t>
      </w:r>
      <w:proofErr w:type="spellEnd"/>
    </w:p>
    <w:p w:rsidR="005F4FE6" w:rsidRPr="00524CC1" w:rsidRDefault="005F4FE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B47184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26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B47184" w:rsidRPr="00524CC1">
        <w:rPr>
          <w:rFonts w:ascii="Times New Roman" w:hAnsi="Times New Roman"/>
          <w:color w:val="7030A0"/>
          <w:lang w:val="en-US"/>
        </w:rPr>
        <w:t>Manipulative</w:t>
      </w:r>
      <w:proofErr w:type="gramEnd"/>
      <w:r w:rsidR="00B47184" w:rsidRPr="00524CC1">
        <w:rPr>
          <w:rFonts w:ascii="Times New Roman" w:hAnsi="Times New Roman"/>
          <w:color w:val="7030A0"/>
          <w:lang w:val="en-US"/>
        </w:rPr>
        <w:t xml:space="preserve"> communication is similar to </w:t>
      </w:r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imperative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communication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lastRenderedPageBreak/>
        <w:t>dialogic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psychological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B47184" w:rsidRPr="00524CC1" w:rsidRDefault="00B47184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all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307E0F" w:rsidRPr="00524CC1" w:rsidRDefault="00B47184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 xml:space="preserve">    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dialogic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and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psychological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</w:p>
    <w:p w:rsidR="00DF3E6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27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There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are ____ types of communication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3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2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6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5F1F2F" w:rsidRPr="00524CC1" w:rsidRDefault="005F1F2F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DF3E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28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.D</w:t>
      </w:r>
      <w:proofErr w:type="spellStart"/>
      <w:r w:rsidR="00DF3E60" w:rsidRPr="00524CC1">
        <w:rPr>
          <w:rFonts w:ascii="Times New Roman" w:hAnsi="Times New Roman"/>
          <w:color w:val="7030A0"/>
          <w:lang w:val="ru-RU"/>
        </w:rPr>
        <w:t>irect</w:t>
      </w:r>
      <w:proofErr w:type="spellEnd"/>
      <w:proofErr w:type="gramEnd"/>
      <w:r w:rsidR="00DF3E6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DF3E60"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  <w:r w:rsidR="00DF3E6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DF3E6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DF3E60" w:rsidRPr="00524CC1">
        <w:rPr>
          <w:rFonts w:ascii="Times New Roman" w:hAnsi="Times New Roman"/>
          <w:color w:val="7030A0"/>
          <w:lang w:val="ru-RU"/>
        </w:rPr>
        <w:t>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Carried out using data organs to humans by nature (head, hands, vocal cords, etc.);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associated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with the use of special tools and tools (stick, footprint on the ground, writing, television, radio, telephone, etc.);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a natural face-to-face contact, in which information is transmitted personally by one interlocutor to another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a natural face-to-face contact, in which information is transmitted personally by messages 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a natural face-to-face contact, in which information is transmitted through someone by one interlocutor to another</w:t>
      </w:r>
    </w:p>
    <w:p w:rsidR="005F1F2F" w:rsidRPr="00524CC1" w:rsidRDefault="005F1F2F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DF3E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29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communication process is classified by ___ types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6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7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B555AE" w:rsidRPr="00524CC1" w:rsidRDefault="00DF3E6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     </w:t>
      </w:r>
      <w:r w:rsidRPr="00524CC1">
        <w:rPr>
          <w:rFonts w:ascii="Times New Roman" w:hAnsi="Times New Roman"/>
          <w:color w:val="7030A0"/>
          <w:lang w:val="ru-RU"/>
        </w:rPr>
        <w:t>3</w:t>
      </w:r>
    </w:p>
    <w:p w:rsidR="00DF3E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30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DF3E60"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  <w:proofErr w:type="gramEnd"/>
      <w:r w:rsidR="00DF3E60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DF3E60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DF3E60" w:rsidRPr="00524CC1">
        <w:rPr>
          <w:rFonts w:ascii="Times New Roman" w:hAnsi="Times New Roman"/>
          <w:color w:val="7030A0"/>
          <w:lang w:val="ru-RU"/>
        </w:rPr>
        <w:t>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proofErr w:type="gramStart"/>
      <w:r w:rsidRPr="00524CC1">
        <w:rPr>
          <w:rFonts w:ascii="Times New Roman" w:hAnsi="Times New Roman"/>
          <w:b/>
          <w:color w:val="auto"/>
          <w:lang w:val="en-US"/>
        </w:rPr>
        <w:t>a</w:t>
      </w:r>
      <w:proofErr w:type="gramEnd"/>
      <w:r w:rsidRPr="00524CC1">
        <w:rPr>
          <w:rFonts w:ascii="Times New Roman" w:hAnsi="Times New Roman"/>
          <w:b/>
          <w:color w:val="auto"/>
          <w:lang w:val="en-US"/>
        </w:rPr>
        <w:t xml:space="preserve"> complex multifaceted process of interaction between two or more people, in which there is an exchange of information, experience, capabilities and results of activities.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complex multifaceted process of interaction between two or more people, in which there is an exchange of information, experience, capabilities and results of conflicts.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complex multifaceted process of interaction between one or two people, in which there is an exchange of information, experience, capabilities and results of activities.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complex multifaceted process of interaction between two or more people, in which there is an exchange of emotions.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complex multifaceted process of interaction between two or more people, in which there is a contributing of emotions.</w:t>
      </w:r>
    </w:p>
    <w:p w:rsidR="00B555AE" w:rsidRPr="00524CC1" w:rsidRDefault="00B555AE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DF3E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31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Managing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a person’s own emotions, feelings, experiences is called-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Self-regulation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Self-government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Self-control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 xml:space="preserve">A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person’s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behavior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Self-development</w:t>
      </w:r>
      <w:proofErr w:type="spellEnd"/>
    </w:p>
    <w:p w:rsidR="00D042A4" w:rsidRPr="00524CC1" w:rsidRDefault="00D042A4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DF3E60" w:rsidRPr="00524CC1" w:rsidRDefault="000C61A5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32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Mental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self-regulation interrelated as-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a whole and particular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a whole and exceptional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a whole and fastidious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lastRenderedPageBreak/>
        <w:t>a whole and detailed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solid and detailed</w:t>
      </w:r>
    </w:p>
    <w:p w:rsidR="004C18B9" w:rsidRPr="00524CC1" w:rsidRDefault="004C18B9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DF3E60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33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formation of mental health involves –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000000" w:themeColor="text1"/>
          <w:lang w:val="en-US"/>
        </w:rPr>
      </w:pPr>
      <w:proofErr w:type="gramStart"/>
      <w:r w:rsidRPr="00524CC1">
        <w:rPr>
          <w:rFonts w:ascii="Times New Roman" w:hAnsi="Times New Roman"/>
          <w:b/>
          <w:color w:val="000000" w:themeColor="text1"/>
          <w:lang w:val="en-US"/>
        </w:rPr>
        <w:t>body</w:t>
      </w:r>
      <w:proofErr w:type="gramEnd"/>
      <w:r w:rsidRPr="00524CC1">
        <w:rPr>
          <w:rFonts w:ascii="Times New Roman" w:hAnsi="Times New Roman"/>
          <w:b/>
          <w:color w:val="000000" w:themeColor="text1"/>
          <w:lang w:val="en-US"/>
        </w:rPr>
        <w:t xml:space="preserve"> hygiene and mental hygiene, self-education, self-government.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mental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hygiene, self-education, self-government.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t>body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hygiene and mental hygiene, self-government.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body hygiene and mental hygiene, self-education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all</w:t>
      </w:r>
      <w:proofErr w:type="spellEnd"/>
    </w:p>
    <w:p w:rsidR="00394B62" w:rsidRPr="00524CC1" w:rsidRDefault="00394B62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DF3E60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34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development of ways to motivate people to maintain, and develop their health is the task of-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Psychology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of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health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Psychology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Communication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Volition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Motivation</w:t>
      </w:r>
      <w:proofErr w:type="spellEnd"/>
    </w:p>
    <w:p w:rsidR="00B11250" w:rsidRPr="00524CC1" w:rsidRDefault="00B1125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DF3E60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35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DF3E60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DF3E60" w:rsidRPr="00524CC1">
        <w:rPr>
          <w:rFonts w:ascii="Times New Roman" w:hAnsi="Times New Roman"/>
          <w:color w:val="7030A0"/>
          <w:lang w:val="en-US"/>
        </w:rPr>
        <w:t xml:space="preserve"> process of building a land site using the tools available on hand is called-</w:t>
      </w:r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b/>
          <w:color w:val="000000" w:themeColor="text1"/>
          <w:lang w:val="ru-RU"/>
        </w:rPr>
      </w:pPr>
      <w:proofErr w:type="spellStart"/>
      <w:r w:rsidRPr="00524CC1">
        <w:rPr>
          <w:rFonts w:ascii="Times New Roman" w:hAnsi="Times New Roman"/>
          <w:b/>
          <w:color w:val="000000" w:themeColor="text1"/>
          <w:lang w:val="ru-RU"/>
        </w:rPr>
        <w:t>Creation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perpetration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composition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production</w:t>
      </w:r>
      <w:proofErr w:type="spellEnd"/>
    </w:p>
    <w:p w:rsidR="00DF3E60" w:rsidRPr="00524CC1" w:rsidRDefault="00DF3E60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creature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7037B9" w:rsidRPr="00524CC1" w:rsidRDefault="007037B9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75886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36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F75886" w:rsidRPr="00524CC1">
        <w:rPr>
          <w:rFonts w:ascii="Times New Roman" w:hAnsi="Times New Roman"/>
          <w:color w:val="7030A0"/>
          <w:lang w:val="en-US"/>
        </w:rPr>
        <w:t>The</w:t>
      </w:r>
      <w:proofErr w:type="gramEnd"/>
      <w:r w:rsidR="00F75886" w:rsidRPr="00524CC1">
        <w:rPr>
          <w:rFonts w:ascii="Times New Roman" w:hAnsi="Times New Roman"/>
          <w:color w:val="7030A0"/>
          <w:lang w:val="en-US"/>
        </w:rPr>
        <w:t xml:space="preserve"> meaning allows us to give ______and significance to our life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Weight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Straight 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Power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Energy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Procuration </w:t>
      </w:r>
    </w:p>
    <w:p w:rsidR="001F62E4" w:rsidRPr="00524CC1" w:rsidRDefault="001F62E4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8029B0" w:rsidRPr="00524CC1" w:rsidRDefault="008029B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75886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37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F75886" w:rsidRPr="00524CC1">
        <w:rPr>
          <w:rFonts w:ascii="Times New Roman" w:hAnsi="Times New Roman"/>
          <w:color w:val="7030A0"/>
          <w:lang w:val="en-US"/>
        </w:rPr>
        <w:t>Phlegmatic</w:t>
      </w:r>
      <w:proofErr w:type="gramEnd"/>
      <w:r w:rsidR="00F75886" w:rsidRPr="00524CC1">
        <w:rPr>
          <w:rFonts w:ascii="Times New Roman" w:hAnsi="Times New Roman"/>
          <w:color w:val="7030A0"/>
          <w:lang w:val="en-US"/>
        </w:rPr>
        <w:t xml:space="preserve"> is incompatible with choleric, melancholic is incompatible with ________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Sanguine</w:t>
      </w:r>
      <w:proofErr w:type="spellEnd"/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Choleric</w:t>
      </w:r>
      <w:proofErr w:type="spellEnd"/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Phlegmatic</w:t>
      </w:r>
      <w:proofErr w:type="spellEnd"/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All</w:t>
      </w:r>
      <w:proofErr w:type="spellEnd"/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Sanguine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and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choleric</w:t>
      </w:r>
      <w:proofErr w:type="spellEnd"/>
    </w:p>
    <w:p w:rsidR="00514E26" w:rsidRPr="00524CC1" w:rsidRDefault="00514E2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75886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38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F75886" w:rsidRPr="00524CC1">
        <w:rPr>
          <w:rFonts w:ascii="Times New Roman" w:hAnsi="Times New Roman"/>
          <w:color w:val="7030A0"/>
          <w:lang w:val="ru-RU"/>
        </w:rPr>
        <w:t>Emotional</w:t>
      </w:r>
      <w:proofErr w:type="spellEnd"/>
      <w:proofErr w:type="gramEnd"/>
      <w:r w:rsidR="00F75886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F75886" w:rsidRPr="00524CC1">
        <w:rPr>
          <w:rFonts w:ascii="Times New Roman" w:hAnsi="Times New Roman"/>
          <w:color w:val="7030A0"/>
          <w:lang w:val="ru-RU"/>
        </w:rPr>
        <w:t>excitability</w:t>
      </w:r>
      <w:proofErr w:type="spellEnd"/>
      <w:r w:rsidR="00F75886"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="00F75886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F75886" w:rsidRPr="00524CC1">
        <w:rPr>
          <w:rFonts w:ascii="Times New Roman" w:hAnsi="Times New Roman"/>
          <w:color w:val="7030A0"/>
          <w:lang w:val="ru-RU"/>
        </w:rPr>
        <w:t>-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the strength of the emotional reaction to external and internal situations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strength of the emotional reaction to external situations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the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speed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mental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processes</w:t>
      </w:r>
      <w:proofErr w:type="spellEnd"/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strength of the volitional process to external situations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the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speed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emotions</w:t>
      </w:r>
      <w:proofErr w:type="spellEnd"/>
    </w:p>
    <w:p w:rsidR="00EB4261" w:rsidRPr="00524CC1" w:rsidRDefault="00EB4261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75886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39.</w:t>
      </w:r>
      <w:r w:rsidR="00F75886" w:rsidRPr="00524CC1">
        <w:rPr>
          <w:rFonts w:ascii="Times New Roman" w:hAnsi="Times New Roman"/>
          <w:color w:val="7030A0"/>
          <w:lang w:val="en-US"/>
        </w:rPr>
        <w:t>_______ the totality of all representations of the individual about himself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Volitional act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intelligence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I-Concept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Social thinking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Emotions </w:t>
      </w:r>
    </w:p>
    <w:p w:rsidR="00EB4261" w:rsidRPr="00524CC1" w:rsidRDefault="00EB4261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F75886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lastRenderedPageBreak/>
        <w:t>40.</w:t>
      </w:r>
      <w:r w:rsidR="00F75886" w:rsidRPr="00524CC1">
        <w:rPr>
          <w:rFonts w:ascii="Times New Roman" w:hAnsi="Times New Roman"/>
          <w:color w:val="7030A0"/>
          <w:lang w:val="en-US"/>
        </w:rPr>
        <w:t>________ represents the totality of a person’s individual representation of himself, his place in the world of society, as well as social attitudes, beliefs and judgments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Emotions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Social thinking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b/>
          <w:color w:val="000000" w:themeColor="text1"/>
        </w:rPr>
      </w:pPr>
      <w:r w:rsidRPr="00524CC1">
        <w:rPr>
          <w:rFonts w:ascii="Times New Roman" w:hAnsi="Times New Roman"/>
          <w:b/>
          <w:color w:val="000000" w:themeColor="text1"/>
        </w:rPr>
        <w:t>I-Concept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intelligence</w:t>
      </w:r>
    </w:p>
    <w:p w:rsidR="00F75886" w:rsidRPr="00524CC1" w:rsidRDefault="00F75886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Volitional acts</w:t>
      </w:r>
    </w:p>
    <w:p w:rsidR="00F62002" w:rsidRPr="00524CC1" w:rsidRDefault="00F62002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75886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41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F75886" w:rsidRPr="00524CC1">
        <w:rPr>
          <w:rFonts w:ascii="Times New Roman" w:hAnsi="Times New Roman"/>
          <w:color w:val="7030A0"/>
          <w:lang w:val="en-US"/>
        </w:rPr>
        <w:t>Determination</w:t>
      </w:r>
      <w:proofErr w:type="gramEnd"/>
      <w:r w:rsidR="00F75886" w:rsidRPr="00524CC1">
        <w:rPr>
          <w:rFonts w:ascii="Times New Roman" w:hAnsi="Times New Roman"/>
          <w:color w:val="7030A0"/>
          <w:lang w:val="en-US"/>
        </w:rPr>
        <w:t>; independence; perseverance; self-control – are personality traits of-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Motivational processes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Volitional acts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intelligence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Emotions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Volitional processes</w:t>
      </w:r>
    </w:p>
    <w:p w:rsidR="00F62002" w:rsidRPr="00524CC1" w:rsidRDefault="00F62002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2F3E7A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42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2F3E7A" w:rsidRPr="00524CC1">
        <w:rPr>
          <w:rFonts w:ascii="Times New Roman" w:hAnsi="Times New Roman"/>
          <w:color w:val="7030A0"/>
          <w:lang w:val="en-US"/>
        </w:rPr>
        <w:t>One</w:t>
      </w:r>
      <w:proofErr w:type="gramEnd"/>
      <w:r w:rsidR="002F3E7A" w:rsidRPr="00524CC1">
        <w:rPr>
          <w:rFonts w:ascii="Times New Roman" w:hAnsi="Times New Roman"/>
          <w:color w:val="7030A0"/>
          <w:lang w:val="en-US"/>
        </w:rPr>
        <w:t xml:space="preserve"> of the main functions of volitional processes: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stabilizing, associated with volitional act;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initiating, associated with volitional efforts to maintain behavior at the proper level in the event of external and internal interference;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stabilizing, associated with volitional efforts to maintain activity at the proper level in the event of external and internal interference;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initiating, providing the ending of a particular action in order to overcome obstacles;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stabilizing, providing the ending of a particular action in order to overcome obstacles;</w:t>
      </w:r>
    </w:p>
    <w:p w:rsidR="00040033" w:rsidRPr="00524CC1" w:rsidRDefault="00040033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2F3E7A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43.</w:t>
      </w:r>
      <w:r w:rsidR="002F3E7A" w:rsidRPr="00524CC1">
        <w:rPr>
          <w:rFonts w:ascii="Times New Roman" w:hAnsi="Times New Roman"/>
          <w:color w:val="7030A0"/>
          <w:lang w:val="en-US"/>
        </w:rPr>
        <w:t>________ is often a source of conflict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Phlegmatic</w:t>
      </w:r>
      <w:proofErr w:type="spellEnd"/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b/>
          <w:color w:val="000000" w:themeColor="text1"/>
          <w:lang w:val="ru-RU"/>
        </w:rPr>
      </w:pPr>
      <w:proofErr w:type="spellStart"/>
      <w:r w:rsidRPr="00524CC1">
        <w:rPr>
          <w:rFonts w:ascii="Times New Roman" w:hAnsi="Times New Roman"/>
          <w:b/>
          <w:color w:val="000000" w:themeColor="text1"/>
          <w:lang w:val="ru-RU"/>
        </w:rPr>
        <w:t>Choleric</w:t>
      </w:r>
      <w:proofErr w:type="spellEnd"/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Sanguine</w:t>
      </w:r>
      <w:proofErr w:type="spellEnd"/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Melancholic</w:t>
      </w:r>
      <w:proofErr w:type="spellEnd"/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all</w:t>
      </w:r>
      <w:proofErr w:type="spellEnd"/>
    </w:p>
    <w:p w:rsidR="00932FFD" w:rsidRPr="00524CC1" w:rsidRDefault="00932FFD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2F3E7A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44</w:t>
      </w:r>
      <w:proofErr w:type="gramStart"/>
      <w:r w:rsidRPr="00524CC1">
        <w:rPr>
          <w:rFonts w:ascii="Times New Roman" w:hAnsi="Times New Roman"/>
          <w:color w:val="7030A0"/>
        </w:rPr>
        <w:t>.</w:t>
      </w:r>
      <w:r w:rsidR="002F3E7A" w:rsidRPr="00524CC1">
        <w:rPr>
          <w:rFonts w:ascii="Times New Roman" w:hAnsi="Times New Roman"/>
          <w:color w:val="7030A0"/>
        </w:rPr>
        <w:t>The</w:t>
      </w:r>
      <w:proofErr w:type="gramEnd"/>
      <w:r w:rsidR="002F3E7A" w:rsidRPr="00524CC1">
        <w:rPr>
          <w:rFonts w:ascii="Times New Roman" w:hAnsi="Times New Roman"/>
          <w:color w:val="7030A0"/>
        </w:rPr>
        <w:t xml:space="preserve"> speed of mental processes (ingenuity, speed of memorization, speed of mind) is –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Sensitivity 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The pace of the reaction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Reactivity 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Activity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activity</w:t>
      </w:r>
    </w:p>
    <w:p w:rsidR="00A41571" w:rsidRPr="00524CC1" w:rsidRDefault="00A41571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2F3E7A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45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2F3E7A" w:rsidRPr="00524CC1">
        <w:rPr>
          <w:rFonts w:ascii="Times New Roman" w:hAnsi="Times New Roman"/>
          <w:color w:val="7030A0"/>
          <w:lang w:val="en-US"/>
        </w:rPr>
        <w:t>One</w:t>
      </w:r>
      <w:proofErr w:type="gramEnd"/>
      <w:r w:rsidR="002F3E7A" w:rsidRPr="00524CC1">
        <w:rPr>
          <w:rFonts w:ascii="Times New Roman" w:hAnsi="Times New Roman"/>
          <w:color w:val="7030A0"/>
          <w:lang w:val="en-US"/>
        </w:rPr>
        <w:t xml:space="preserve"> of the main components that determine the temperament: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general activity of phenomena and human behavior.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general activity of mental activity and human impressions.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The general activity of mental activity and human behavior.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general activity of mental activity and human emotions.</w:t>
      </w:r>
    </w:p>
    <w:p w:rsidR="002F3E7A" w:rsidRPr="00524CC1" w:rsidRDefault="002F3E7A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The general activity of mental activity and human emotional intelligence.</w:t>
      </w:r>
    </w:p>
    <w:p w:rsidR="00576AB7" w:rsidRPr="00524CC1" w:rsidRDefault="00576AB7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EA4503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en-US"/>
        </w:rPr>
        <w:t>46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proofErr w:type="spellStart"/>
      <w:r w:rsidR="00EA4503" w:rsidRPr="00524CC1">
        <w:rPr>
          <w:rFonts w:ascii="Times New Roman" w:hAnsi="Times New Roman"/>
          <w:color w:val="7030A0"/>
          <w:lang w:val="ru-RU"/>
        </w:rPr>
        <w:t>Temperament</w:t>
      </w:r>
      <w:proofErr w:type="spellEnd"/>
      <w:proofErr w:type="gramEnd"/>
      <w:r w:rsidR="00EA4503" w:rsidRPr="00524CC1">
        <w:rPr>
          <w:rFonts w:ascii="Times New Roman" w:hAnsi="Times New Roman"/>
          <w:color w:val="7030A0"/>
          <w:lang w:val="ru-RU"/>
        </w:rPr>
        <w:t xml:space="preserve">  </w:t>
      </w:r>
      <w:proofErr w:type="spellStart"/>
      <w:r w:rsidR="00EA4503" w:rsidRPr="00524CC1">
        <w:rPr>
          <w:rFonts w:ascii="Times New Roman" w:hAnsi="Times New Roman"/>
          <w:color w:val="7030A0"/>
          <w:lang w:val="ru-RU"/>
        </w:rPr>
        <w:t>is</w:t>
      </w:r>
      <w:proofErr w:type="spellEnd"/>
      <w:r w:rsidR="00EA4503" w:rsidRPr="00524CC1">
        <w:rPr>
          <w:rFonts w:ascii="Times New Roman" w:hAnsi="Times New Roman"/>
          <w:color w:val="7030A0"/>
          <w:lang w:val="ru-RU"/>
        </w:rPr>
        <w:t>-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a set of individual characteristics that characterizes the dynamic and emotional side of a person’s self-control, his emotional intelligence and communication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proofErr w:type="gramStart"/>
      <w:r w:rsidRPr="00524CC1">
        <w:rPr>
          <w:rFonts w:ascii="Times New Roman" w:hAnsi="Times New Roman"/>
          <w:color w:val="7030A0"/>
          <w:lang w:val="en-US"/>
        </w:rPr>
        <w:lastRenderedPageBreak/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set of individual characteristics that characterizes the dynamic and emotional side of a person’s behavior, his emotional intelligence and volition.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proofErr w:type="gramStart"/>
      <w:r w:rsidRPr="00524CC1">
        <w:rPr>
          <w:rFonts w:ascii="Times New Roman" w:hAnsi="Times New Roman"/>
          <w:b/>
          <w:color w:val="auto"/>
          <w:lang w:val="en-US"/>
        </w:rPr>
        <w:t>a</w:t>
      </w:r>
      <w:proofErr w:type="gramEnd"/>
      <w:r w:rsidRPr="00524CC1">
        <w:rPr>
          <w:rFonts w:ascii="Times New Roman" w:hAnsi="Times New Roman"/>
          <w:b/>
          <w:color w:val="auto"/>
          <w:lang w:val="en-US"/>
        </w:rPr>
        <w:t xml:space="preserve"> set of individual characteristics that characterizes the dynamic and emotional side of a person’s behavior, his activity and communication.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a set of individual characteristics that characterizes the dynamic and emotional side of a person’s behavior</w:t>
      </w:r>
    </w:p>
    <w:p w:rsidR="00D049BB" w:rsidRPr="00524CC1" w:rsidRDefault="00EA4503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 xml:space="preserve">     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Pr="00524CC1">
        <w:rPr>
          <w:rFonts w:ascii="Times New Roman" w:hAnsi="Times New Roman"/>
          <w:color w:val="7030A0"/>
          <w:lang w:val="en-US"/>
        </w:rPr>
        <w:t xml:space="preserve"> set of bad characteristics that characterizes the dynamic and emotional side of a person’s behavior, his activity and communication</w:t>
      </w:r>
    </w:p>
    <w:p w:rsidR="00EA4503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47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EA4503" w:rsidRPr="00524CC1">
        <w:rPr>
          <w:rFonts w:ascii="Times New Roman" w:hAnsi="Times New Roman"/>
          <w:color w:val="7030A0"/>
          <w:lang w:val="en-US"/>
        </w:rPr>
        <w:t>Makes</w:t>
      </w:r>
      <w:proofErr w:type="gramEnd"/>
      <w:r w:rsidR="00EA4503" w:rsidRPr="00524CC1">
        <w:rPr>
          <w:rFonts w:ascii="Times New Roman" w:hAnsi="Times New Roman"/>
          <w:color w:val="7030A0"/>
          <w:lang w:val="en-US"/>
        </w:rPr>
        <w:t xml:space="preserve"> a person relatively free from external circumstances, truly turns him into an active subject.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Motivational processes 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Volition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Emotions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Empathy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intelligence</w:t>
      </w:r>
    </w:p>
    <w:p w:rsidR="000B33C0" w:rsidRPr="00524CC1" w:rsidRDefault="000B33C0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EA4503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48.</w:t>
      </w:r>
      <w:r w:rsidR="00EA4503" w:rsidRPr="00524CC1">
        <w:rPr>
          <w:rFonts w:ascii="Times New Roman" w:hAnsi="Times New Roman"/>
          <w:color w:val="7030A0"/>
          <w:lang w:val="en-US"/>
        </w:rPr>
        <w:t>__________is considered both as an independent mental process, and as an aspect of other major psychic phenomena, and as a unique ability of an individual to arbitrarily control his behavior.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Volition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Motivation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Emotions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Empathy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Emotional intelligence</w:t>
      </w:r>
    </w:p>
    <w:p w:rsidR="007C20A5" w:rsidRPr="00524CC1" w:rsidRDefault="007C20A5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EA4503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49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EA4503" w:rsidRPr="00524CC1">
        <w:rPr>
          <w:rFonts w:ascii="Times New Roman" w:hAnsi="Times New Roman"/>
          <w:color w:val="7030A0"/>
          <w:lang w:val="en-US"/>
        </w:rPr>
        <w:t>Putting</w:t>
      </w:r>
      <w:proofErr w:type="gramEnd"/>
      <w:r w:rsidR="00EA4503" w:rsidRPr="00524CC1">
        <w:rPr>
          <w:rFonts w:ascii="Times New Roman" w:hAnsi="Times New Roman"/>
          <w:color w:val="7030A0"/>
          <w:lang w:val="en-US"/>
        </w:rPr>
        <w:t xml:space="preserve"> yourself in others shoe is called-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Empathy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Frustration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state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Stress</w:t>
      </w:r>
    </w:p>
    <w:p w:rsidR="00EA4503" w:rsidRPr="00524CC1" w:rsidRDefault="00EA450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Depression </w:t>
      </w:r>
    </w:p>
    <w:p w:rsidR="0047432A" w:rsidRPr="00524CC1" w:rsidRDefault="0047432A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EA4503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50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EA4503" w:rsidRPr="00524CC1">
        <w:rPr>
          <w:rFonts w:ascii="Times New Roman" w:hAnsi="Times New Roman"/>
          <w:color w:val="7030A0"/>
          <w:lang w:val="en-US"/>
        </w:rPr>
        <w:t>A</w:t>
      </w:r>
      <w:proofErr w:type="gramEnd"/>
      <w:r w:rsidR="00EA4503" w:rsidRPr="00524CC1">
        <w:rPr>
          <w:rFonts w:ascii="Times New Roman" w:hAnsi="Times New Roman"/>
          <w:color w:val="7030A0"/>
          <w:lang w:val="en-US"/>
        </w:rPr>
        <w:t xml:space="preserve"> state of acute experience of an unmet need is –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Stress                       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 xml:space="preserve">frustration               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emotional intelligence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Affect                        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depression</w:t>
      </w:r>
    </w:p>
    <w:p w:rsidR="0047432A" w:rsidRPr="00524CC1" w:rsidRDefault="0047432A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F37543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51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F37543" w:rsidRPr="00524CC1">
        <w:rPr>
          <w:rFonts w:ascii="Times New Roman" w:hAnsi="Times New Roman"/>
          <w:color w:val="7030A0"/>
          <w:lang w:val="en-US"/>
        </w:rPr>
        <w:t>Affective</w:t>
      </w:r>
      <w:proofErr w:type="gramEnd"/>
      <w:r w:rsidR="00F37543" w:rsidRPr="00524CC1">
        <w:rPr>
          <w:rFonts w:ascii="Times New Roman" w:hAnsi="Times New Roman"/>
          <w:color w:val="7030A0"/>
          <w:lang w:val="en-US"/>
        </w:rPr>
        <w:t xml:space="preserve"> sources of motivational needs</w:t>
      </w:r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Obtain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personal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dream</w:t>
      </w:r>
      <w:proofErr w:type="spellEnd"/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Connect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self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to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ultimate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unknowns</w:t>
      </w:r>
      <w:proofErr w:type="spellEnd"/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Increasing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>/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decreasing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affective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dissonance</w:t>
      </w:r>
      <w:proofErr w:type="spellEnd"/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Decreasing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feeling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good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/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bad</w:t>
      </w:r>
      <w:proofErr w:type="spellEnd"/>
    </w:p>
    <w:p w:rsidR="00F37543" w:rsidRPr="00524CC1" w:rsidRDefault="00F37543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Frustration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</w:p>
    <w:p w:rsidR="00D3117E" w:rsidRPr="00524CC1" w:rsidRDefault="00D3117E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194B4B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52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194B4B" w:rsidRPr="00524CC1">
        <w:rPr>
          <w:rFonts w:ascii="Times New Roman" w:hAnsi="Times New Roman"/>
          <w:color w:val="7030A0"/>
          <w:lang w:val="en-US"/>
        </w:rPr>
        <w:t>Who</w:t>
      </w:r>
      <w:proofErr w:type="gramEnd"/>
      <w:r w:rsidR="00194B4B" w:rsidRPr="00524CC1">
        <w:rPr>
          <w:rFonts w:ascii="Times New Roman" w:hAnsi="Times New Roman"/>
          <w:color w:val="7030A0"/>
          <w:lang w:val="en-US"/>
        </w:rPr>
        <w:t xml:space="preserve"> suggested that </w:t>
      </w:r>
      <w:r w:rsidR="00232D35" w:rsidRPr="00524CC1">
        <w:rPr>
          <w:rFonts w:ascii="Times New Roman" w:hAnsi="Times New Roman"/>
          <w:color w:val="7030A0"/>
          <w:lang w:val="en-US"/>
        </w:rPr>
        <w:t>all action or behavior was a result of internal instincts</w:t>
      </w:r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Z.Freud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A.Adler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A.Maslow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V.Frankle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A.Bandura</w:t>
      </w:r>
      <w:proofErr w:type="spellEnd"/>
    </w:p>
    <w:p w:rsidR="00194B4B" w:rsidRPr="00524CC1" w:rsidRDefault="00194B4B" w:rsidP="00524CC1">
      <w:pPr>
        <w:pStyle w:val="a"/>
        <w:numPr>
          <w:ilvl w:val="0"/>
          <w:numId w:val="0"/>
        </w:numPr>
        <w:spacing w:after="0"/>
        <w:contextualSpacing/>
        <w:rPr>
          <w:rFonts w:ascii="Times New Roman" w:hAnsi="Times New Roman"/>
          <w:color w:val="7030A0"/>
          <w:lang w:val="ru-RU"/>
        </w:rPr>
      </w:pPr>
    </w:p>
    <w:p w:rsidR="00194B4B" w:rsidRPr="00524CC1" w:rsidRDefault="00194B4B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</w:p>
    <w:p w:rsidR="00194B4B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53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194B4B" w:rsidRPr="00524CC1">
        <w:rPr>
          <w:rFonts w:ascii="Times New Roman" w:hAnsi="Times New Roman"/>
          <w:color w:val="7030A0"/>
          <w:lang w:val="en-US"/>
        </w:rPr>
        <w:t>How</w:t>
      </w:r>
      <w:proofErr w:type="gramEnd"/>
      <w:r w:rsidR="00194B4B" w:rsidRPr="00524CC1">
        <w:rPr>
          <w:rFonts w:ascii="Times New Roman" w:hAnsi="Times New Roman"/>
          <w:color w:val="7030A0"/>
          <w:lang w:val="en-US"/>
        </w:rPr>
        <w:t xml:space="preserve"> many levels in </w:t>
      </w:r>
      <w:proofErr w:type="spellStart"/>
      <w:r w:rsidR="00194B4B" w:rsidRPr="00524CC1">
        <w:rPr>
          <w:rFonts w:ascii="Times New Roman" w:hAnsi="Times New Roman"/>
          <w:color w:val="7030A0"/>
          <w:lang w:val="en-US"/>
        </w:rPr>
        <w:t>A.Maslows</w:t>
      </w:r>
      <w:proofErr w:type="spellEnd"/>
      <w:r w:rsidR="00194B4B" w:rsidRPr="00524CC1">
        <w:rPr>
          <w:rFonts w:ascii="Times New Roman" w:hAnsi="Times New Roman"/>
          <w:color w:val="7030A0"/>
          <w:lang w:val="en-US"/>
        </w:rPr>
        <w:t xml:space="preserve"> pyramid </w:t>
      </w:r>
    </w:p>
    <w:p w:rsidR="00194B4B" w:rsidRPr="00524CC1" w:rsidRDefault="00194B4B" w:rsidP="00524CC1">
      <w:pPr>
        <w:pStyle w:val="a1"/>
        <w:spacing w:before="0" w:after="0"/>
        <w:contextualSpacing/>
        <w:rPr>
          <w:rFonts w:ascii="Times New Roman" w:hAnsi="Times New Roman"/>
          <w:b w:val="0"/>
          <w:color w:val="7030A0"/>
          <w:sz w:val="20"/>
          <w:szCs w:val="20"/>
          <w:lang w:val="ru-RU"/>
        </w:rPr>
      </w:pPr>
      <w:r w:rsidRPr="00524CC1">
        <w:rPr>
          <w:rFonts w:ascii="Times New Roman" w:hAnsi="Times New Roman"/>
          <w:b w:val="0"/>
          <w:color w:val="7030A0"/>
          <w:sz w:val="20"/>
          <w:szCs w:val="20"/>
          <w:lang w:val="ru-RU"/>
        </w:rPr>
        <w:t>7</w:t>
      </w:r>
    </w:p>
    <w:p w:rsidR="00194B4B" w:rsidRPr="00524CC1" w:rsidRDefault="00194B4B" w:rsidP="00524CC1">
      <w:pPr>
        <w:pStyle w:val="a1"/>
        <w:spacing w:before="0" w:after="0"/>
        <w:contextualSpacing/>
        <w:rPr>
          <w:rFonts w:ascii="Times New Roman" w:hAnsi="Times New Roman"/>
          <w:b w:val="0"/>
          <w:color w:val="7030A0"/>
          <w:sz w:val="20"/>
          <w:szCs w:val="20"/>
          <w:lang w:val="ru-RU"/>
        </w:rPr>
      </w:pPr>
      <w:r w:rsidRPr="00524CC1">
        <w:rPr>
          <w:rFonts w:ascii="Times New Roman" w:hAnsi="Times New Roman"/>
          <w:b w:val="0"/>
          <w:color w:val="7030A0"/>
          <w:sz w:val="20"/>
          <w:szCs w:val="20"/>
          <w:lang w:val="ru-RU"/>
        </w:rPr>
        <w:t>9</w:t>
      </w:r>
    </w:p>
    <w:p w:rsidR="00194B4B" w:rsidRPr="00524CC1" w:rsidRDefault="00194B4B" w:rsidP="00524CC1">
      <w:pPr>
        <w:pStyle w:val="a1"/>
        <w:spacing w:before="0" w:after="0"/>
        <w:contextualSpacing/>
        <w:rPr>
          <w:rFonts w:ascii="Times New Roman" w:hAnsi="Times New Roman"/>
          <w:sz w:val="20"/>
          <w:szCs w:val="20"/>
          <w:lang w:val="ru-RU"/>
        </w:rPr>
      </w:pPr>
      <w:r w:rsidRPr="00524CC1">
        <w:rPr>
          <w:rFonts w:ascii="Times New Roman" w:hAnsi="Times New Roman"/>
          <w:sz w:val="20"/>
          <w:szCs w:val="20"/>
          <w:lang w:val="ru-RU"/>
        </w:rPr>
        <w:t>8</w:t>
      </w:r>
    </w:p>
    <w:p w:rsidR="00194B4B" w:rsidRPr="00524CC1" w:rsidRDefault="00194B4B" w:rsidP="00524CC1">
      <w:pPr>
        <w:pStyle w:val="a1"/>
        <w:spacing w:before="0" w:after="0"/>
        <w:contextualSpacing/>
        <w:rPr>
          <w:rFonts w:ascii="Times New Roman" w:hAnsi="Times New Roman"/>
          <w:b w:val="0"/>
          <w:color w:val="7030A0"/>
          <w:sz w:val="20"/>
          <w:szCs w:val="20"/>
          <w:lang w:val="ru-RU"/>
        </w:rPr>
      </w:pPr>
      <w:r w:rsidRPr="00524CC1">
        <w:rPr>
          <w:rFonts w:ascii="Times New Roman" w:hAnsi="Times New Roman"/>
          <w:b w:val="0"/>
          <w:color w:val="7030A0"/>
          <w:sz w:val="20"/>
          <w:szCs w:val="20"/>
          <w:lang w:val="ru-RU"/>
        </w:rPr>
        <w:lastRenderedPageBreak/>
        <w:t>11</w:t>
      </w:r>
    </w:p>
    <w:p w:rsidR="00194B4B" w:rsidRPr="00524CC1" w:rsidRDefault="00194B4B" w:rsidP="00524CC1">
      <w:pPr>
        <w:pStyle w:val="a1"/>
        <w:spacing w:before="0" w:after="0"/>
        <w:contextualSpacing/>
        <w:rPr>
          <w:rFonts w:ascii="Times New Roman" w:hAnsi="Times New Roman"/>
          <w:b w:val="0"/>
          <w:color w:val="7030A0"/>
          <w:sz w:val="20"/>
          <w:szCs w:val="20"/>
          <w:lang w:val="en-US"/>
        </w:rPr>
      </w:pPr>
      <w:r w:rsidRPr="00524CC1">
        <w:rPr>
          <w:rFonts w:ascii="Times New Roman" w:hAnsi="Times New Roman"/>
          <w:b w:val="0"/>
          <w:color w:val="7030A0"/>
          <w:sz w:val="20"/>
          <w:szCs w:val="20"/>
          <w:lang w:val="ru-RU"/>
        </w:rPr>
        <w:t>3</w:t>
      </w:r>
    </w:p>
    <w:p w:rsidR="00194B4B" w:rsidRPr="00524CC1" w:rsidRDefault="00194B4B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</w:p>
    <w:p w:rsidR="00194B4B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54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194B4B" w:rsidRPr="00524CC1">
        <w:rPr>
          <w:rFonts w:ascii="Times New Roman" w:hAnsi="Times New Roman"/>
          <w:color w:val="7030A0"/>
          <w:lang w:val="en-US"/>
        </w:rPr>
        <w:t>Biological</w:t>
      </w:r>
      <w:proofErr w:type="gramEnd"/>
      <w:r w:rsidR="00194B4B" w:rsidRPr="00524CC1">
        <w:rPr>
          <w:rFonts w:ascii="Times New Roman" w:hAnsi="Times New Roman"/>
          <w:color w:val="7030A0"/>
          <w:lang w:val="en-US"/>
        </w:rPr>
        <w:t xml:space="preserve"> sources of motivational needs</w:t>
      </w:r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Increasing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>/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decreasing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stimulation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Develop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meaning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Decreasing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feeling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good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/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bad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Mental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processes</w:t>
      </w:r>
      <w:proofErr w:type="spellEnd"/>
    </w:p>
    <w:p w:rsidR="00194B4B" w:rsidRPr="00524CC1" w:rsidRDefault="00194B4B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Representation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processes</w:t>
      </w:r>
      <w:proofErr w:type="spellEnd"/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0C61A5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55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0C61A5" w:rsidRPr="00524CC1">
        <w:rPr>
          <w:rFonts w:ascii="Times New Roman" w:hAnsi="Times New Roman"/>
          <w:color w:val="7030A0"/>
          <w:lang w:val="en-US"/>
        </w:rPr>
        <w:t>Choose</w:t>
      </w:r>
      <w:proofErr w:type="gramEnd"/>
      <w:r w:rsidR="000C61A5" w:rsidRPr="00524CC1">
        <w:rPr>
          <w:rFonts w:ascii="Times New Roman" w:hAnsi="Times New Roman"/>
          <w:color w:val="7030A0"/>
          <w:lang w:val="en-US"/>
        </w:rPr>
        <w:t xml:space="preserve"> one of the basic concepts of general psychology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Mental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processes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Perception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processes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Representation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process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Develop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meaning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Increasing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>/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decreasing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feelings</w:t>
      </w:r>
      <w:proofErr w:type="spellEnd"/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0C61A5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56.</w:t>
      </w:r>
      <w:r w:rsidR="000C61A5" w:rsidRPr="00524CC1">
        <w:rPr>
          <w:rFonts w:ascii="Times New Roman" w:hAnsi="Times New Roman"/>
          <w:color w:val="7030A0"/>
          <w:lang w:val="en-US"/>
        </w:rPr>
        <w:t>_________ is used as an auxiliary tool to increase the reliability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en-US"/>
        </w:rPr>
      </w:pPr>
      <w:r w:rsidRPr="00524CC1">
        <w:rPr>
          <w:rFonts w:ascii="Times New Roman" w:hAnsi="Times New Roman"/>
          <w:b/>
          <w:color w:val="auto"/>
          <w:lang w:val="en-US"/>
        </w:rPr>
        <w:t>mathematical method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survey method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testing method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experiment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presentation</w:t>
      </w:r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en-US"/>
        </w:rPr>
      </w:pPr>
    </w:p>
    <w:p w:rsidR="000C61A5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57.</w:t>
      </w:r>
      <w:r w:rsidR="000C61A5" w:rsidRPr="00524CC1">
        <w:rPr>
          <w:rFonts w:ascii="Times New Roman" w:hAnsi="Times New Roman"/>
          <w:color w:val="7030A0"/>
          <w:lang w:val="en-US"/>
        </w:rPr>
        <w:t>___________ is used in psychology in the form of questionnaires and conversations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Testing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Survey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Experiment 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 xml:space="preserve">Laboratorial experiment 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quiz</w:t>
      </w:r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0C61A5" w:rsidRPr="00524CC1" w:rsidRDefault="00387C41" w:rsidP="00524CC1">
      <w:pPr>
        <w:pStyle w:val="a0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58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0C61A5" w:rsidRPr="00524CC1">
        <w:rPr>
          <w:rFonts w:ascii="Times New Roman" w:hAnsi="Times New Roman"/>
          <w:color w:val="7030A0"/>
          <w:lang w:val="en-US"/>
        </w:rPr>
        <w:t>Which</w:t>
      </w:r>
      <w:proofErr w:type="gramEnd"/>
      <w:r w:rsidR="000C61A5" w:rsidRPr="00524CC1">
        <w:rPr>
          <w:rFonts w:ascii="Times New Roman" w:hAnsi="Times New Roman"/>
          <w:color w:val="7030A0"/>
          <w:lang w:val="en-US"/>
        </w:rPr>
        <w:t xml:space="preserve"> method relates to the observation method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Formative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Conversation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</w:rPr>
      </w:pPr>
      <w:r w:rsidRPr="00524CC1">
        <w:rPr>
          <w:rFonts w:ascii="Times New Roman" w:hAnsi="Times New Roman"/>
          <w:b/>
          <w:color w:val="auto"/>
        </w:rPr>
        <w:t>Continuous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Self-report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</w:rPr>
      </w:pPr>
      <w:r w:rsidRPr="00524CC1">
        <w:rPr>
          <w:rFonts w:ascii="Times New Roman" w:hAnsi="Times New Roman"/>
          <w:color w:val="7030A0"/>
        </w:rPr>
        <w:t>introspection</w:t>
      </w:r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0C61A5" w:rsidRPr="00524CC1" w:rsidRDefault="00387C41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>59</w:t>
      </w:r>
      <w:proofErr w:type="gramStart"/>
      <w:r w:rsidRPr="00524CC1">
        <w:rPr>
          <w:rFonts w:ascii="Times New Roman" w:hAnsi="Times New Roman"/>
          <w:color w:val="7030A0"/>
          <w:lang w:val="en-US"/>
        </w:rPr>
        <w:t>.</w:t>
      </w:r>
      <w:r w:rsidR="000C61A5" w:rsidRPr="00524CC1">
        <w:rPr>
          <w:rFonts w:ascii="Times New Roman" w:hAnsi="Times New Roman"/>
          <w:color w:val="7030A0"/>
          <w:lang w:val="en-US"/>
        </w:rPr>
        <w:t>Methods</w:t>
      </w:r>
      <w:proofErr w:type="gramEnd"/>
      <w:r w:rsidR="000C61A5" w:rsidRPr="00524CC1">
        <w:rPr>
          <w:rFonts w:ascii="Times New Roman" w:hAnsi="Times New Roman"/>
          <w:color w:val="7030A0"/>
          <w:lang w:val="en-US"/>
        </w:rPr>
        <w:t xml:space="preserve"> of psychology are divided in ____ groups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r w:rsidRPr="00524CC1">
        <w:rPr>
          <w:rFonts w:ascii="Times New Roman" w:hAnsi="Times New Roman"/>
          <w:b/>
          <w:color w:val="auto"/>
          <w:lang w:val="ru-RU"/>
        </w:rPr>
        <w:t>3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2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4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r w:rsidRPr="00524CC1">
        <w:rPr>
          <w:rFonts w:ascii="Times New Roman" w:hAnsi="Times New Roman"/>
          <w:color w:val="7030A0"/>
          <w:lang w:val="ru-RU"/>
        </w:rPr>
        <w:t>5</w:t>
      </w:r>
    </w:p>
    <w:p w:rsidR="000C61A5" w:rsidRPr="00524CC1" w:rsidRDefault="000C61A5" w:rsidP="00524CC1">
      <w:pPr>
        <w:pStyle w:val="a"/>
        <w:numPr>
          <w:ilvl w:val="0"/>
          <w:numId w:val="0"/>
        </w:numPr>
        <w:spacing w:after="0"/>
        <w:ind w:left="360"/>
        <w:contextualSpacing/>
        <w:rPr>
          <w:rFonts w:ascii="Times New Roman" w:hAnsi="Times New Roman"/>
          <w:color w:val="7030A0"/>
          <w:lang w:val="en-US"/>
        </w:rPr>
      </w:pPr>
      <w:r w:rsidRPr="00524CC1">
        <w:rPr>
          <w:rFonts w:ascii="Times New Roman" w:hAnsi="Times New Roman"/>
          <w:color w:val="7030A0"/>
          <w:lang w:val="en-US"/>
        </w:rPr>
        <w:tab/>
      </w:r>
      <w:r w:rsidR="00387C41" w:rsidRPr="00524CC1">
        <w:rPr>
          <w:rFonts w:ascii="Times New Roman" w:hAnsi="Times New Roman"/>
          <w:color w:val="7030A0"/>
          <w:lang w:val="en-US"/>
        </w:rPr>
        <w:t>60.</w:t>
      </w:r>
      <w:r w:rsidR="00C60606" w:rsidRPr="00524CC1">
        <w:rPr>
          <w:rFonts w:ascii="Times New Roman" w:hAnsi="Times New Roman"/>
          <w:color w:val="7030A0"/>
          <w:lang w:val="en-US"/>
        </w:rPr>
        <w:t xml:space="preserve">   </w:t>
      </w:r>
      <w:r w:rsidR="007C2066" w:rsidRPr="00524CC1">
        <w:rPr>
          <w:rFonts w:ascii="Times New Roman" w:hAnsi="Times New Roman"/>
          <w:color w:val="7030A0"/>
          <w:lang w:val="en-US"/>
        </w:rPr>
        <w:t xml:space="preserve"> </w:t>
      </w:r>
      <w:r w:rsidRPr="00524CC1">
        <w:rPr>
          <w:rFonts w:ascii="Times New Roman" w:hAnsi="Times New Roman"/>
          <w:color w:val="7030A0"/>
          <w:lang w:val="en-US"/>
        </w:rPr>
        <w:t xml:space="preserve">The subject of psychology in the XVII century 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b/>
          <w:color w:val="auto"/>
          <w:lang w:val="ru-RU"/>
        </w:rPr>
      </w:pPr>
      <w:proofErr w:type="spellStart"/>
      <w:r w:rsidRPr="00524CC1">
        <w:rPr>
          <w:rFonts w:ascii="Times New Roman" w:hAnsi="Times New Roman"/>
          <w:b/>
          <w:color w:val="auto"/>
          <w:lang w:val="ru-RU"/>
        </w:rPr>
        <w:t>Soul</w:t>
      </w:r>
      <w:proofErr w:type="spellEnd"/>
      <w:r w:rsidRPr="00524CC1">
        <w:rPr>
          <w:rFonts w:ascii="Times New Roman" w:hAnsi="Times New Roman"/>
          <w:b/>
          <w:color w:val="auto"/>
          <w:lang w:val="ru-RU"/>
        </w:rPr>
        <w:t xml:space="preserve">                             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behaviorism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                   </w:t>
      </w:r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phenomena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of</w:t>
      </w:r>
      <w:proofErr w:type="spellEnd"/>
      <w:r w:rsidRPr="00524CC1">
        <w:rPr>
          <w:rFonts w:ascii="Times New Roman" w:hAnsi="Times New Roman"/>
          <w:color w:val="7030A0"/>
          <w:lang w:val="ru-RU"/>
        </w:rPr>
        <w:t xml:space="preserve"> </w:t>
      </w:r>
      <w:proofErr w:type="spellStart"/>
      <w:r w:rsidRPr="00524CC1">
        <w:rPr>
          <w:rFonts w:ascii="Times New Roman" w:hAnsi="Times New Roman"/>
          <w:color w:val="7030A0"/>
          <w:lang w:val="ru-RU"/>
        </w:rPr>
        <w:t>consciousness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heart</w:t>
      </w:r>
      <w:proofErr w:type="spellEnd"/>
    </w:p>
    <w:p w:rsidR="000C61A5" w:rsidRPr="00524CC1" w:rsidRDefault="000C61A5" w:rsidP="00524CC1">
      <w:pPr>
        <w:pStyle w:val="a"/>
        <w:spacing w:after="0"/>
        <w:contextualSpacing/>
        <w:rPr>
          <w:rFonts w:ascii="Times New Roman" w:hAnsi="Times New Roman"/>
          <w:color w:val="7030A0"/>
          <w:lang w:val="ru-RU"/>
        </w:rPr>
      </w:pPr>
      <w:proofErr w:type="spellStart"/>
      <w:r w:rsidRPr="00524CC1">
        <w:rPr>
          <w:rFonts w:ascii="Times New Roman" w:hAnsi="Times New Roman"/>
          <w:color w:val="7030A0"/>
          <w:lang w:val="ru-RU"/>
        </w:rPr>
        <w:t>emotions</w:t>
      </w:r>
      <w:proofErr w:type="spellEnd"/>
    </w:p>
    <w:p w:rsidR="00CD0096" w:rsidRPr="00524CC1" w:rsidRDefault="00CD0096" w:rsidP="00524CC1">
      <w:pPr>
        <w:pStyle w:val="a"/>
        <w:numPr>
          <w:ilvl w:val="0"/>
          <w:numId w:val="0"/>
        </w:numPr>
        <w:spacing w:after="0"/>
        <w:ind w:left="360" w:hanging="360"/>
        <w:contextualSpacing/>
        <w:rPr>
          <w:rFonts w:ascii="Times New Roman" w:hAnsi="Times New Roman"/>
          <w:color w:val="7030A0"/>
          <w:lang w:val="ru-RU"/>
        </w:rPr>
      </w:pPr>
    </w:p>
    <w:p w:rsidR="00B75DD2" w:rsidRPr="00524CC1" w:rsidRDefault="00B75DD2" w:rsidP="00524CC1">
      <w:pPr>
        <w:spacing w:after="0"/>
        <w:contextualSpacing/>
        <w:rPr>
          <w:rFonts w:ascii="Times New Roman" w:hAnsi="Times New Roman"/>
          <w:color w:val="7030A0"/>
          <w:sz w:val="20"/>
          <w:szCs w:val="20"/>
          <w:lang w:val="en-US"/>
        </w:rPr>
      </w:pPr>
    </w:p>
    <w:sectPr w:rsidR="00B75DD2" w:rsidRPr="00524CC1" w:rsidSect="00147471">
      <w:pgSz w:w="11907" w:h="16840" w:code="9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A271F49"/>
    <w:multiLevelType w:val="hybridMultilevel"/>
    <w:tmpl w:val="CAB2B2C0"/>
    <w:lvl w:ilvl="0" w:tplc="0DC6C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281243"/>
    <w:multiLevelType w:val="hybridMultilevel"/>
    <w:tmpl w:val="752EF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12C9"/>
    <w:multiLevelType w:val="hybridMultilevel"/>
    <w:tmpl w:val="FA9C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2C80"/>
    <w:multiLevelType w:val="hybridMultilevel"/>
    <w:tmpl w:val="F734301E"/>
    <w:lvl w:ilvl="0" w:tplc="41B8A1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4F1E29"/>
    <w:multiLevelType w:val="hybridMultilevel"/>
    <w:tmpl w:val="4A74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B66A5"/>
    <w:multiLevelType w:val="hybridMultilevel"/>
    <w:tmpl w:val="AB7C29BC"/>
    <w:lvl w:ilvl="0" w:tplc="DA1AC44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563E2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B4CE1"/>
    <w:multiLevelType w:val="hybridMultilevel"/>
    <w:tmpl w:val="B9626D3A"/>
    <w:lvl w:ilvl="0" w:tplc="A1688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1.%2."/>
      <w:lvlJc w:val="left"/>
      <w:pPr>
        <w:tabs>
          <w:tab w:val="num" w:pos="934"/>
        </w:tabs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>
    <w:nsid w:val="657A34B4"/>
    <w:multiLevelType w:val="hybridMultilevel"/>
    <w:tmpl w:val="6F9AF448"/>
    <w:lvl w:ilvl="0" w:tplc="A7AE3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37D638C"/>
    <w:multiLevelType w:val="hybridMultilevel"/>
    <w:tmpl w:val="5BDA1CE2"/>
    <w:lvl w:ilvl="0" w:tplc="F38CD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1"/>
  </w:num>
  <w:num w:numId="13">
    <w:abstractNumId w:val="4"/>
  </w:num>
  <w:num w:numId="14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001"/>
  <w:defaultTabStop w:val="720"/>
  <w:characterSpacingControl w:val="doNotCompress"/>
  <w:compat/>
  <w:rsids>
    <w:rsidRoot w:val="004D783A"/>
    <w:rsid w:val="000014D4"/>
    <w:rsid w:val="000018BC"/>
    <w:rsid w:val="00003A01"/>
    <w:rsid w:val="000040BF"/>
    <w:rsid w:val="00027B72"/>
    <w:rsid w:val="00040033"/>
    <w:rsid w:val="00044405"/>
    <w:rsid w:val="00050ADA"/>
    <w:rsid w:val="00054C40"/>
    <w:rsid w:val="00056E5A"/>
    <w:rsid w:val="000637B8"/>
    <w:rsid w:val="00064F06"/>
    <w:rsid w:val="000726AA"/>
    <w:rsid w:val="00073B93"/>
    <w:rsid w:val="000753CB"/>
    <w:rsid w:val="00081CB0"/>
    <w:rsid w:val="000949F4"/>
    <w:rsid w:val="000A3164"/>
    <w:rsid w:val="000A741D"/>
    <w:rsid w:val="000B33C0"/>
    <w:rsid w:val="000B60D7"/>
    <w:rsid w:val="000C174E"/>
    <w:rsid w:val="000C61A5"/>
    <w:rsid w:val="000C7617"/>
    <w:rsid w:val="000C7C8E"/>
    <w:rsid w:val="000E45E4"/>
    <w:rsid w:val="00112CB0"/>
    <w:rsid w:val="00115E3B"/>
    <w:rsid w:val="0011799E"/>
    <w:rsid w:val="0012332B"/>
    <w:rsid w:val="00124DFE"/>
    <w:rsid w:val="00131773"/>
    <w:rsid w:val="00134B70"/>
    <w:rsid w:val="00135367"/>
    <w:rsid w:val="001403C8"/>
    <w:rsid w:val="00147471"/>
    <w:rsid w:val="00154C64"/>
    <w:rsid w:val="0016103A"/>
    <w:rsid w:val="0017029B"/>
    <w:rsid w:val="00173F67"/>
    <w:rsid w:val="001872F4"/>
    <w:rsid w:val="00194B4B"/>
    <w:rsid w:val="001962F4"/>
    <w:rsid w:val="001B4FF3"/>
    <w:rsid w:val="001B7004"/>
    <w:rsid w:val="001C023B"/>
    <w:rsid w:val="001C2349"/>
    <w:rsid w:val="001C6003"/>
    <w:rsid w:val="001D4FC7"/>
    <w:rsid w:val="001F62E4"/>
    <w:rsid w:val="00203078"/>
    <w:rsid w:val="00206F83"/>
    <w:rsid w:val="002075E5"/>
    <w:rsid w:val="00207626"/>
    <w:rsid w:val="002175A0"/>
    <w:rsid w:val="002226ED"/>
    <w:rsid w:val="00224DF7"/>
    <w:rsid w:val="00232D35"/>
    <w:rsid w:val="00237BB0"/>
    <w:rsid w:val="00264F72"/>
    <w:rsid w:val="00265737"/>
    <w:rsid w:val="00266D7E"/>
    <w:rsid w:val="0027715D"/>
    <w:rsid w:val="00282B2F"/>
    <w:rsid w:val="002832DC"/>
    <w:rsid w:val="00284FD4"/>
    <w:rsid w:val="002B6EBC"/>
    <w:rsid w:val="002C7C4F"/>
    <w:rsid w:val="002E04E3"/>
    <w:rsid w:val="002E13C6"/>
    <w:rsid w:val="002E2AA6"/>
    <w:rsid w:val="002F29AF"/>
    <w:rsid w:val="002F3E7A"/>
    <w:rsid w:val="00307E0F"/>
    <w:rsid w:val="003102E7"/>
    <w:rsid w:val="003112B6"/>
    <w:rsid w:val="003159F5"/>
    <w:rsid w:val="0034145D"/>
    <w:rsid w:val="00345C94"/>
    <w:rsid w:val="00347E03"/>
    <w:rsid w:val="00352BD3"/>
    <w:rsid w:val="0035418E"/>
    <w:rsid w:val="00370D67"/>
    <w:rsid w:val="00386E65"/>
    <w:rsid w:val="00387C41"/>
    <w:rsid w:val="00391142"/>
    <w:rsid w:val="00394B62"/>
    <w:rsid w:val="00396079"/>
    <w:rsid w:val="00396BE0"/>
    <w:rsid w:val="003A245F"/>
    <w:rsid w:val="003B3263"/>
    <w:rsid w:val="003C4CCA"/>
    <w:rsid w:val="003D120B"/>
    <w:rsid w:val="003D3D54"/>
    <w:rsid w:val="003D5FFC"/>
    <w:rsid w:val="004078FB"/>
    <w:rsid w:val="00412A20"/>
    <w:rsid w:val="00413752"/>
    <w:rsid w:val="00437EAD"/>
    <w:rsid w:val="00442162"/>
    <w:rsid w:val="004475BA"/>
    <w:rsid w:val="00450E3C"/>
    <w:rsid w:val="00454CC1"/>
    <w:rsid w:val="004564EC"/>
    <w:rsid w:val="0046571F"/>
    <w:rsid w:val="00470D00"/>
    <w:rsid w:val="0047432A"/>
    <w:rsid w:val="00477560"/>
    <w:rsid w:val="004810A5"/>
    <w:rsid w:val="00490CA8"/>
    <w:rsid w:val="00494DBC"/>
    <w:rsid w:val="00497F50"/>
    <w:rsid w:val="004C18B9"/>
    <w:rsid w:val="004D0682"/>
    <w:rsid w:val="004D60BF"/>
    <w:rsid w:val="004D6B45"/>
    <w:rsid w:val="004D783A"/>
    <w:rsid w:val="004E436F"/>
    <w:rsid w:val="004F0EC7"/>
    <w:rsid w:val="004F40DF"/>
    <w:rsid w:val="004F4B4C"/>
    <w:rsid w:val="00505603"/>
    <w:rsid w:val="00514356"/>
    <w:rsid w:val="00514E26"/>
    <w:rsid w:val="00521267"/>
    <w:rsid w:val="00523AFD"/>
    <w:rsid w:val="00524CC1"/>
    <w:rsid w:val="00525A1A"/>
    <w:rsid w:val="005356DD"/>
    <w:rsid w:val="00537007"/>
    <w:rsid w:val="005472ED"/>
    <w:rsid w:val="005509B7"/>
    <w:rsid w:val="00560228"/>
    <w:rsid w:val="00572194"/>
    <w:rsid w:val="00576AB7"/>
    <w:rsid w:val="005821D7"/>
    <w:rsid w:val="005930A8"/>
    <w:rsid w:val="005D1C0A"/>
    <w:rsid w:val="005D51E3"/>
    <w:rsid w:val="005E080E"/>
    <w:rsid w:val="005F1F2F"/>
    <w:rsid w:val="005F4FE6"/>
    <w:rsid w:val="0060165B"/>
    <w:rsid w:val="006028D8"/>
    <w:rsid w:val="006064E3"/>
    <w:rsid w:val="00612ECE"/>
    <w:rsid w:val="0061431B"/>
    <w:rsid w:val="00623978"/>
    <w:rsid w:val="00640047"/>
    <w:rsid w:val="00641C37"/>
    <w:rsid w:val="00654256"/>
    <w:rsid w:val="006569CD"/>
    <w:rsid w:val="00676FF6"/>
    <w:rsid w:val="00687C3B"/>
    <w:rsid w:val="00690C64"/>
    <w:rsid w:val="00693E50"/>
    <w:rsid w:val="00695603"/>
    <w:rsid w:val="006B1CFD"/>
    <w:rsid w:val="006C7F1C"/>
    <w:rsid w:val="006D3869"/>
    <w:rsid w:val="006E1375"/>
    <w:rsid w:val="006E147E"/>
    <w:rsid w:val="006E3E6B"/>
    <w:rsid w:val="006E5AAB"/>
    <w:rsid w:val="006E6734"/>
    <w:rsid w:val="006F429F"/>
    <w:rsid w:val="00701F5C"/>
    <w:rsid w:val="007037B9"/>
    <w:rsid w:val="007125BA"/>
    <w:rsid w:val="00713970"/>
    <w:rsid w:val="00714ED6"/>
    <w:rsid w:val="0071725A"/>
    <w:rsid w:val="00722597"/>
    <w:rsid w:val="0072469C"/>
    <w:rsid w:val="00726BCD"/>
    <w:rsid w:val="00730107"/>
    <w:rsid w:val="007444AB"/>
    <w:rsid w:val="00757A18"/>
    <w:rsid w:val="0076202F"/>
    <w:rsid w:val="00771813"/>
    <w:rsid w:val="00776AFC"/>
    <w:rsid w:val="00776F97"/>
    <w:rsid w:val="0079742A"/>
    <w:rsid w:val="007A12B6"/>
    <w:rsid w:val="007A4B03"/>
    <w:rsid w:val="007C2066"/>
    <w:rsid w:val="007C20A5"/>
    <w:rsid w:val="00801980"/>
    <w:rsid w:val="008029B0"/>
    <w:rsid w:val="008061EE"/>
    <w:rsid w:val="00806947"/>
    <w:rsid w:val="00815912"/>
    <w:rsid w:val="00815EB4"/>
    <w:rsid w:val="00833386"/>
    <w:rsid w:val="008377B8"/>
    <w:rsid w:val="00842C77"/>
    <w:rsid w:val="00845E8D"/>
    <w:rsid w:val="008668CC"/>
    <w:rsid w:val="008767EC"/>
    <w:rsid w:val="00880B24"/>
    <w:rsid w:val="00885F57"/>
    <w:rsid w:val="00886704"/>
    <w:rsid w:val="00893318"/>
    <w:rsid w:val="008A0643"/>
    <w:rsid w:val="008A22DB"/>
    <w:rsid w:val="008B038F"/>
    <w:rsid w:val="008B3A4C"/>
    <w:rsid w:val="008C123D"/>
    <w:rsid w:val="008C6871"/>
    <w:rsid w:val="008C6F36"/>
    <w:rsid w:val="008D21E9"/>
    <w:rsid w:val="008D3BB7"/>
    <w:rsid w:val="008D41C7"/>
    <w:rsid w:val="008E624B"/>
    <w:rsid w:val="008F54CF"/>
    <w:rsid w:val="00900562"/>
    <w:rsid w:val="0091177B"/>
    <w:rsid w:val="00932FFD"/>
    <w:rsid w:val="00934744"/>
    <w:rsid w:val="00943640"/>
    <w:rsid w:val="00945B64"/>
    <w:rsid w:val="00954E8D"/>
    <w:rsid w:val="00985B65"/>
    <w:rsid w:val="0098601D"/>
    <w:rsid w:val="009926B4"/>
    <w:rsid w:val="009958C7"/>
    <w:rsid w:val="009A1E69"/>
    <w:rsid w:val="009A72A0"/>
    <w:rsid w:val="009B18BE"/>
    <w:rsid w:val="009B5F67"/>
    <w:rsid w:val="009C2EF0"/>
    <w:rsid w:val="009C5894"/>
    <w:rsid w:val="009D3DF1"/>
    <w:rsid w:val="009D4782"/>
    <w:rsid w:val="009D79DB"/>
    <w:rsid w:val="009F1E82"/>
    <w:rsid w:val="00A20A15"/>
    <w:rsid w:val="00A229F5"/>
    <w:rsid w:val="00A24968"/>
    <w:rsid w:val="00A25B5A"/>
    <w:rsid w:val="00A2635B"/>
    <w:rsid w:val="00A40154"/>
    <w:rsid w:val="00A41571"/>
    <w:rsid w:val="00A439C5"/>
    <w:rsid w:val="00A526E8"/>
    <w:rsid w:val="00A7171C"/>
    <w:rsid w:val="00A74659"/>
    <w:rsid w:val="00A83B4E"/>
    <w:rsid w:val="00A95EB7"/>
    <w:rsid w:val="00AA23CE"/>
    <w:rsid w:val="00AA2A54"/>
    <w:rsid w:val="00AB4DBA"/>
    <w:rsid w:val="00AC111B"/>
    <w:rsid w:val="00AF2063"/>
    <w:rsid w:val="00AF2A77"/>
    <w:rsid w:val="00AF331F"/>
    <w:rsid w:val="00AF3FB3"/>
    <w:rsid w:val="00B00A5D"/>
    <w:rsid w:val="00B11250"/>
    <w:rsid w:val="00B129B5"/>
    <w:rsid w:val="00B1411A"/>
    <w:rsid w:val="00B36DE8"/>
    <w:rsid w:val="00B40585"/>
    <w:rsid w:val="00B427F5"/>
    <w:rsid w:val="00B47184"/>
    <w:rsid w:val="00B540AE"/>
    <w:rsid w:val="00B555AE"/>
    <w:rsid w:val="00B65726"/>
    <w:rsid w:val="00B71B5E"/>
    <w:rsid w:val="00B75DD2"/>
    <w:rsid w:val="00B86AA0"/>
    <w:rsid w:val="00B97243"/>
    <w:rsid w:val="00BA1BF1"/>
    <w:rsid w:val="00BB2502"/>
    <w:rsid w:val="00BB6901"/>
    <w:rsid w:val="00BC0923"/>
    <w:rsid w:val="00BC4B3E"/>
    <w:rsid w:val="00BD33BF"/>
    <w:rsid w:val="00BD6799"/>
    <w:rsid w:val="00BE2CE7"/>
    <w:rsid w:val="00BE4C9A"/>
    <w:rsid w:val="00BE7EB3"/>
    <w:rsid w:val="00C00830"/>
    <w:rsid w:val="00C05EAB"/>
    <w:rsid w:val="00C1155A"/>
    <w:rsid w:val="00C3223D"/>
    <w:rsid w:val="00C35BB1"/>
    <w:rsid w:val="00C36BFA"/>
    <w:rsid w:val="00C52430"/>
    <w:rsid w:val="00C60606"/>
    <w:rsid w:val="00C773B7"/>
    <w:rsid w:val="00C77FE7"/>
    <w:rsid w:val="00C910BC"/>
    <w:rsid w:val="00C92758"/>
    <w:rsid w:val="00CA2433"/>
    <w:rsid w:val="00CA50C8"/>
    <w:rsid w:val="00CB5C49"/>
    <w:rsid w:val="00CB73FA"/>
    <w:rsid w:val="00CC3AC2"/>
    <w:rsid w:val="00CD0096"/>
    <w:rsid w:val="00CD30F7"/>
    <w:rsid w:val="00CE4688"/>
    <w:rsid w:val="00CF6FE6"/>
    <w:rsid w:val="00D020A2"/>
    <w:rsid w:val="00D042A4"/>
    <w:rsid w:val="00D04540"/>
    <w:rsid w:val="00D049BB"/>
    <w:rsid w:val="00D06B6B"/>
    <w:rsid w:val="00D1247F"/>
    <w:rsid w:val="00D146BB"/>
    <w:rsid w:val="00D1728D"/>
    <w:rsid w:val="00D17CA5"/>
    <w:rsid w:val="00D21FDB"/>
    <w:rsid w:val="00D3117E"/>
    <w:rsid w:val="00D35C56"/>
    <w:rsid w:val="00D36A83"/>
    <w:rsid w:val="00D36D5D"/>
    <w:rsid w:val="00D715A2"/>
    <w:rsid w:val="00D71FB2"/>
    <w:rsid w:val="00D73CF4"/>
    <w:rsid w:val="00D761B0"/>
    <w:rsid w:val="00D832AF"/>
    <w:rsid w:val="00D86996"/>
    <w:rsid w:val="00D95117"/>
    <w:rsid w:val="00DA01BF"/>
    <w:rsid w:val="00DC7B33"/>
    <w:rsid w:val="00DE13DC"/>
    <w:rsid w:val="00DE394B"/>
    <w:rsid w:val="00DE3E93"/>
    <w:rsid w:val="00DE455B"/>
    <w:rsid w:val="00DE792D"/>
    <w:rsid w:val="00DF3E60"/>
    <w:rsid w:val="00DF4C97"/>
    <w:rsid w:val="00E011A4"/>
    <w:rsid w:val="00E07030"/>
    <w:rsid w:val="00E117B4"/>
    <w:rsid w:val="00E14DDA"/>
    <w:rsid w:val="00E179D5"/>
    <w:rsid w:val="00E3192F"/>
    <w:rsid w:val="00E37206"/>
    <w:rsid w:val="00E42340"/>
    <w:rsid w:val="00E5259D"/>
    <w:rsid w:val="00E65804"/>
    <w:rsid w:val="00E67CD9"/>
    <w:rsid w:val="00E75233"/>
    <w:rsid w:val="00E83A18"/>
    <w:rsid w:val="00E908BA"/>
    <w:rsid w:val="00EA4503"/>
    <w:rsid w:val="00EB4261"/>
    <w:rsid w:val="00ED38B8"/>
    <w:rsid w:val="00ED59FA"/>
    <w:rsid w:val="00EF1AB7"/>
    <w:rsid w:val="00F055EB"/>
    <w:rsid w:val="00F07600"/>
    <w:rsid w:val="00F12979"/>
    <w:rsid w:val="00F35097"/>
    <w:rsid w:val="00F365B1"/>
    <w:rsid w:val="00F37543"/>
    <w:rsid w:val="00F5603B"/>
    <w:rsid w:val="00F56899"/>
    <w:rsid w:val="00F602D7"/>
    <w:rsid w:val="00F608D8"/>
    <w:rsid w:val="00F62002"/>
    <w:rsid w:val="00F67631"/>
    <w:rsid w:val="00F7277A"/>
    <w:rsid w:val="00F729DE"/>
    <w:rsid w:val="00F75886"/>
    <w:rsid w:val="00F77C6E"/>
    <w:rsid w:val="00F802B7"/>
    <w:rsid w:val="00F81A53"/>
    <w:rsid w:val="00F82E3E"/>
    <w:rsid w:val="00F90C72"/>
    <w:rsid w:val="00F95C38"/>
    <w:rsid w:val="00F97318"/>
    <w:rsid w:val="00FB162A"/>
    <w:rsid w:val="00FB31A1"/>
    <w:rsid w:val="00FB60E7"/>
    <w:rsid w:val="00FD274B"/>
    <w:rsid w:val="00FE0109"/>
    <w:rsid w:val="00FE212F"/>
    <w:rsid w:val="00FF0C40"/>
    <w:rsid w:val="00FF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75DD2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2"/>
    <w:next w:val="a2"/>
    <w:link w:val="20"/>
    <w:uiPriority w:val="9"/>
    <w:qFormat/>
    <w:rsid w:val="004D783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qFormat/>
    <w:rsid w:val="0016103A"/>
    <w:pPr>
      <w:keepNext/>
      <w:widowControl w:val="0"/>
      <w:numPr>
        <w:numId w:val="3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ind w:left="720"/>
      <w:jc w:val="both"/>
      <w:outlineLvl w:val="2"/>
    </w:pPr>
    <w:rPr>
      <w:rFonts w:ascii="Arial" w:hAnsi="Arial"/>
      <w:b/>
      <w:bCs/>
      <w:lang w:val="uk-UA"/>
    </w:rPr>
  </w:style>
  <w:style w:type="paragraph" w:styleId="4">
    <w:name w:val="heading 4"/>
    <w:basedOn w:val="a2"/>
    <w:next w:val="a2"/>
    <w:link w:val="40"/>
    <w:qFormat/>
    <w:rsid w:val="004D783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D783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4D783A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D783A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rsid w:val="004D783A"/>
    <w:pPr>
      <w:spacing w:before="240" w:after="60"/>
      <w:outlineLvl w:val="8"/>
    </w:pPr>
    <w:rPr>
      <w:rFonts w:ascii="Cambria" w:hAnsi="Cambri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ВесОтвета"/>
    <w:rsid w:val="00D86996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character" w:customStyle="1" w:styleId="a7">
    <w:name w:val="Пропуск"/>
    <w:rsid w:val="00726BCD"/>
    <w:rPr>
      <w:bdr w:val="single" w:sz="4" w:space="0" w:color="auto"/>
      <w:shd w:val="clear" w:color="auto" w:fill="CCFFCC"/>
      <w:lang w:val="ru-RU"/>
    </w:rPr>
  </w:style>
  <w:style w:type="paragraph" w:customStyle="1" w:styleId="a8">
    <w:name w:val="Комментарий"/>
    <w:basedOn w:val="a2"/>
    <w:next w:val="a2"/>
    <w:rsid w:val="001872F4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9">
    <w:name w:val="Утверждение"/>
    <w:basedOn w:val="a2"/>
    <w:next w:val="aa"/>
    <w:rsid w:val="00470D00"/>
    <w:pPr>
      <w:shd w:val="clear" w:color="auto" w:fill="E7F1FF"/>
      <w:ind w:left="284" w:right="1134"/>
    </w:pPr>
    <w:rPr>
      <w:rFonts w:ascii="Verdana" w:hAnsi="Verdana"/>
      <w:sz w:val="20"/>
      <w:lang w:val="en-GB"/>
    </w:rPr>
  </w:style>
  <w:style w:type="paragraph" w:customStyle="1" w:styleId="a1">
    <w:name w:val="ВопрМножВыбор"/>
    <w:next w:val="a"/>
    <w:rsid w:val="00900562"/>
    <w:pPr>
      <w:numPr>
        <w:numId w:val="2"/>
      </w:numPr>
      <w:spacing w:before="240" w:after="120"/>
      <w:outlineLvl w:val="0"/>
    </w:pPr>
    <w:rPr>
      <w:rFonts w:ascii="Arial" w:hAnsi="Arial"/>
      <w:b/>
      <w:sz w:val="24"/>
      <w:szCs w:val="24"/>
      <w:lang w:val="en-GB" w:eastAsia="en-US"/>
    </w:rPr>
  </w:style>
  <w:style w:type="paragraph" w:customStyle="1" w:styleId="a">
    <w:name w:val="НеверныйОтвет"/>
    <w:rsid w:val="006D3869"/>
    <w:pPr>
      <w:numPr>
        <w:numId w:val="5"/>
      </w:numPr>
      <w:spacing w:after="120"/>
    </w:pPr>
    <w:rPr>
      <w:rFonts w:ascii="Verdana" w:hAnsi="Verdana"/>
      <w:color w:val="FF0000"/>
      <w:lang w:val="en-GB" w:eastAsia="en-US"/>
    </w:rPr>
  </w:style>
  <w:style w:type="paragraph" w:customStyle="1" w:styleId="a0">
    <w:name w:val="ВерныйОтвет"/>
    <w:basedOn w:val="a"/>
    <w:rsid w:val="00654256"/>
    <w:pPr>
      <w:numPr>
        <w:numId w:val="4"/>
      </w:numPr>
    </w:pPr>
    <w:rPr>
      <w:color w:val="008000"/>
    </w:rPr>
  </w:style>
  <w:style w:type="paragraph" w:customStyle="1" w:styleId="aa">
    <w:name w:val="ОтветНаУтвержд"/>
    <w:basedOn w:val="a2"/>
    <w:next w:val="a9"/>
    <w:rsid w:val="00FB31A1"/>
    <w:pPr>
      <w:shd w:val="clear" w:color="auto" w:fill="FFFFCC"/>
      <w:spacing w:after="120"/>
      <w:ind w:left="1134"/>
      <w:jc w:val="right"/>
    </w:pPr>
    <w:rPr>
      <w:rFonts w:ascii="Verdana" w:hAnsi="Verdana"/>
      <w:sz w:val="20"/>
      <w:lang w:val="en-GB"/>
    </w:rPr>
  </w:style>
  <w:style w:type="paragraph" w:customStyle="1" w:styleId="ab">
    <w:name w:val="ВопрКороткийОтв"/>
    <w:basedOn w:val="a1"/>
    <w:next w:val="a0"/>
    <w:rsid w:val="002C7C4F"/>
  </w:style>
  <w:style w:type="paragraph" w:customStyle="1" w:styleId="ac">
    <w:name w:val="ВопрПропущСлово"/>
    <w:basedOn w:val="a1"/>
    <w:rsid w:val="002C7C4F"/>
  </w:style>
  <w:style w:type="paragraph" w:customStyle="1" w:styleId="ad">
    <w:name w:val="ВопрНаСопоставление"/>
    <w:basedOn w:val="a1"/>
    <w:next w:val="a9"/>
    <w:rsid w:val="002C7C4F"/>
  </w:style>
  <w:style w:type="paragraph" w:customStyle="1" w:styleId="ae">
    <w:name w:val="ВерноеУтвержд"/>
    <w:basedOn w:val="a1"/>
    <w:rsid w:val="002C7C4F"/>
    <w:rPr>
      <w:color w:val="008000"/>
    </w:rPr>
  </w:style>
  <w:style w:type="paragraph" w:customStyle="1" w:styleId="af">
    <w:name w:val="НеверноеУтвержд"/>
    <w:basedOn w:val="a1"/>
    <w:rsid w:val="002C7C4F"/>
    <w:rPr>
      <w:color w:val="FF0000"/>
    </w:rPr>
  </w:style>
  <w:style w:type="paragraph" w:customStyle="1" w:styleId="af0">
    <w:name w:val="ВопрЧисловой"/>
    <w:basedOn w:val="a1"/>
    <w:next w:val="a0"/>
    <w:rsid w:val="002C7C4F"/>
  </w:style>
  <w:style w:type="paragraph" w:customStyle="1" w:styleId="af1">
    <w:name w:val="Описание"/>
    <w:basedOn w:val="ad"/>
    <w:rsid w:val="00954E8D"/>
    <w:rPr>
      <w:lang w:val="ru-RU"/>
    </w:rPr>
  </w:style>
  <w:style w:type="paragraph" w:customStyle="1" w:styleId="af2">
    <w:name w:val="ВопрЭссе"/>
    <w:basedOn w:val="ac"/>
    <w:rsid w:val="00154C64"/>
    <w:rPr>
      <w:color w:val="800080"/>
      <w:lang w:val="ru-RU"/>
    </w:rPr>
  </w:style>
  <w:style w:type="character" w:customStyle="1" w:styleId="20">
    <w:name w:val="Заголовок 2 Знак"/>
    <w:link w:val="2"/>
    <w:uiPriority w:val="9"/>
    <w:rsid w:val="004D783A"/>
    <w:rPr>
      <w:rFonts w:ascii="Arial" w:hAnsi="Arial" w:cs="Arial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rsid w:val="004D783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4D783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4D783A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4D783A"/>
    <w:rPr>
      <w:rFonts w:ascii="Calibri" w:hAnsi="Calibri"/>
      <w:sz w:val="24"/>
      <w:szCs w:val="24"/>
    </w:rPr>
  </w:style>
  <w:style w:type="character" w:customStyle="1" w:styleId="90">
    <w:name w:val="Заголовок 9 Знак"/>
    <w:link w:val="9"/>
    <w:uiPriority w:val="9"/>
    <w:rsid w:val="004D783A"/>
    <w:rPr>
      <w:rFonts w:ascii="Cambria" w:hAnsi="Cambria"/>
      <w:sz w:val="22"/>
      <w:szCs w:val="22"/>
    </w:rPr>
  </w:style>
  <w:style w:type="character" w:customStyle="1" w:styleId="30">
    <w:name w:val="Заголовок 3 Знак"/>
    <w:link w:val="3"/>
    <w:rsid w:val="004D783A"/>
    <w:rPr>
      <w:rFonts w:ascii="Arial" w:hAnsi="Arial" w:cs="Arial"/>
      <w:b/>
      <w:bCs/>
      <w:sz w:val="22"/>
      <w:szCs w:val="22"/>
      <w:lang w:val="uk-UA"/>
    </w:rPr>
  </w:style>
  <w:style w:type="paragraph" w:styleId="af3">
    <w:name w:val="No Spacing"/>
    <w:autoRedefine/>
    <w:uiPriority w:val="1"/>
    <w:qFormat/>
    <w:rsid w:val="004D783A"/>
    <w:pPr>
      <w:jc w:val="both"/>
    </w:pPr>
    <w:rPr>
      <w:rFonts w:eastAsia="Calibri"/>
      <w:bCs/>
      <w:sz w:val="24"/>
      <w:szCs w:val="24"/>
      <w:lang w:val="en-US" w:eastAsia="en-US"/>
    </w:rPr>
  </w:style>
  <w:style w:type="paragraph" w:styleId="af4">
    <w:name w:val="footer"/>
    <w:basedOn w:val="a2"/>
    <w:link w:val="af5"/>
    <w:uiPriority w:val="99"/>
    <w:rsid w:val="004D783A"/>
    <w:pPr>
      <w:tabs>
        <w:tab w:val="center" w:pos="4677"/>
        <w:tab w:val="right" w:pos="9355"/>
      </w:tabs>
    </w:pPr>
    <w:rPr>
      <w:rFonts w:ascii="Arial" w:hAnsi="Arial"/>
      <w:sz w:val="28"/>
      <w:szCs w:val="24"/>
    </w:rPr>
  </w:style>
  <w:style w:type="character" w:customStyle="1" w:styleId="af5">
    <w:name w:val="Нижний колонтитул Знак"/>
    <w:link w:val="af4"/>
    <w:uiPriority w:val="99"/>
    <w:rsid w:val="004D783A"/>
    <w:rPr>
      <w:rFonts w:ascii="Arial" w:hAnsi="Arial"/>
      <w:sz w:val="28"/>
      <w:szCs w:val="24"/>
    </w:rPr>
  </w:style>
  <w:style w:type="character" w:styleId="af6">
    <w:name w:val="page number"/>
    <w:basedOn w:val="a3"/>
    <w:rsid w:val="004D783A"/>
  </w:style>
  <w:style w:type="paragraph" w:styleId="af7">
    <w:name w:val="Normal (Web)"/>
    <w:basedOn w:val="a2"/>
    <w:uiPriority w:val="99"/>
    <w:rsid w:val="004D783A"/>
    <w:pPr>
      <w:spacing w:before="100" w:beforeAutospacing="1" w:after="100" w:afterAutospacing="1"/>
    </w:pPr>
  </w:style>
  <w:style w:type="paragraph" w:styleId="21">
    <w:name w:val="Body Text 2"/>
    <w:basedOn w:val="a2"/>
    <w:link w:val="22"/>
    <w:rsid w:val="004D783A"/>
    <w:rPr>
      <w:rFonts w:ascii="Times New Roman" w:hAnsi="Times New Roman"/>
      <w:b/>
      <w:bCs/>
      <w:sz w:val="24"/>
      <w:szCs w:val="24"/>
      <w:lang w:val="en-US"/>
    </w:rPr>
  </w:style>
  <w:style w:type="character" w:customStyle="1" w:styleId="22">
    <w:name w:val="Основной текст 2 Знак"/>
    <w:link w:val="21"/>
    <w:rsid w:val="004D783A"/>
    <w:rPr>
      <w:b/>
      <w:bCs/>
      <w:sz w:val="24"/>
      <w:szCs w:val="24"/>
      <w:lang w:val="en-US"/>
    </w:rPr>
  </w:style>
  <w:style w:type="paragraph" w:styleId="af8">
    <w:name w:val="Body Text"/>
    <w:basedOn w:val="a2"/>
    <w:link w:val="af9"/>
    <w:rsid w:val="004D783A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af9">
    <w:name w:val="Основной текст Знак"/>
    <w:link w:val="af8"/>
    <w:rsid w:val="004D783A"/>
    <w:rPr>
      <w:sz w:val="24"/>
      <w:szCs w:val="24"/>
    </w:rPr>
  </w:style>
  <w:style w:type="character" w:styleId="afa">
    <w:name w:val="Hyperlink"/>
    <w:uiPriority w:val="99"/>
    <w:rsid w:val="004D783A"/>
    <w:rPr>
      <w:color w:val="0000FF"/>
      <w:u w:val="single"/>
    </w:rPr>
  </w:style>
  <w:style w:type="paragraph" w:styleId="afb">
    <w:name w:val="header"/>
    <w:basedOn w:val="a2"/>
    <w:link w:val="afc"/>
    <w:rsid w:val="004D783A"/>
    <w:pPr>
      <w:tabs>
        <w:tab w:val="center" w:pos="4677"/>
        <w:tab w:val="right" w:pos="9355"/>
      </w:tabs>
    </w:pPr>
    <w:rPr>
      <w:rFonts w:ascii="Times New Roman" w:hAnsi="Times New Roman"/>
      <w:sz w:val="24"/>
      <w:szCs w:val="24"/>
    </w:rPr>
  </w:style>
  <w:style w:type="character" w:customStyle="1" w:styleId="afc">
    <w:name w:val="Верхний колонтитул Знак"/>
    <w:link w:val="afb"/>
    <w:rsid w:val="004D783A"/>
    <w:rPr>
      <w:sz w:val="24"/>
      <w:szCs w:val="24"/>
    </w:rPr>
  </w:style>
  <w:style w:type="paragraph" w:styleId="afd">
    <w:name w:val="Body Text Indent"/>
    <w:basedOn w:val="a2"/>
    <w:link w:val="afe"/>
    <w:rsid w:val="004D783A"/>
    <w:pPr>
      <w:spacing w:after="120"/>
      <w:ind w:left="283"/>
    </w:pPr>
    <w:rPr>
      <w:rFonts w:ascii="Times New Roman" w:hAnsi="Times New Roman"/>
      <w:sz w:val="24"/>
      <w:szCs w:val="24"/>
    </w:rPr>
  </w:style>
  <w:style w:type="character" w:customStyle="1" w:styleId="afe">
    <w:name w:val="Основной текст с отступом Знак"/>
    <w:link w:val="afd"/>
    <w:rsid w:val="004D783A"/>
    <w:rPr>
      <w:sz w:val="24"/>
      <w:szCs w:val="24"/>
    </w:rPr>
  </w:style>
  <w:style w:type="paragraph" w:styleId="31">
    <w:name w:val="Body Text Indent 3"/>
    <w:basedOn w:val="a2"/>
    <w:link w:val="32"/>
    <w:rsid w:val="004D783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с отступом 3 Знак"/>
    <w:link w:val="31"/>
    <w:rsid w:val="004D783A"/>
    <w:rPr>
      <w:sz w:val="16"/>
      <w:szCs w:val="16"/>
    </w:rPr>
  </w:style>
  <w:style w:type="character" w:customStyle="1" w:styleId="mw-headline">
    <w:name w:val="mw-headline"/>
    <w:basedOn w:val="a3"/>
    <w:rsid w:val="004D783A"/>
  </w:style>
  <w:style w:type="paragraph" w:styleId="aff">
    <w:name w:val="List Paragraph"/>
    <w:basedOn w:val="a2"/>
    <w:uiPriority w:val="34"/>
    <w:qFormat/>
    <w:rsid w:val="004D783A"/>
    <w:pPr>
      <w:ind w:left="720"/>
      <w:contextualSpacing/>
    </w:pPr>
    <w:rPr>
      <w:rFonts w:eastAsia="Calibri"/>
    </w:rPr>
  </w:style>
  <w:style w:type="paragraph" w:styleId="aff0">
    <w:name w:val="Balloon Text"/>
    <w:basedOn w:val="a2"/>
    <w:link w:val="aff1"/>
    <w:uiPriority w:val="99"/>
    <w:unhideWhenUsed/>
    <w:rsid w:val="004D783A"/>
    <w:rPr>
      <w:rFonts w:ascii="Tahoma" w:hAnsi="Tahoma"/>
      <w:sz w:val="16"/>
      <w:szCs w:val="16"/>
    </w:rPr>
  </w:style>
  <w:style w:type="character" w:customStyle="1" w:styleId="aff1">
    <w:name w:val="Текст выноски Знак"/>
    <w:link w:val="aff0"/>
    <w:uiPriority w:val="99"/>
    <w:rsid w:val="004D783A"/>
    <w:rPr>
      <w:rFonts w:ascii="Tahoma" w:hAnsi="Tahoma" w:cs="Tahoma"/>
      <w:sz w:val="16"/>
      <w:szCs w:val="16"/>
    </w:rPr>
  </w:style>
  <w:style w:type="paragraph" w:styleId="33">
    <w:name w:val="Body Text 3"/>
    <w:basedOn w:val="a2"/>
    <w:link w:val="34"/>
    <w:rsid w:val="004D783A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4">
    <w:name w:val="Основной текст 3 Знак"/>
    <w:link w:val="33"/>
    <w:rsid w:val="004D783A"/>
    <w:rPr>
      <w:sz w:val="16"/>
      <w:szCs w:val="16"/>
    </w:rPr>
  </w:style>
  <w:style w:type="paragraph" w:styleId="aff2">
    <w:name w:val="Block Text"/>
    <w:basedOn w:val="a2"/>
    <w:rsid w:val="004D783A"/>
    <w:pPr>
      <w:ind w:left="60" w:right="2835"/>
    </w:pPr>
    <w:rPr>
      <w:rFonts w:ascii="TimesET" w:hAnsi="TimesET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odle_FullRussi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C5AC-A24D-4618-BEDC-F04F3EE4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Moodle_FullRussian</Template>
  <TotalTime>8</TotalTime>
  <Pages>5</Pages>
  <Words>2244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GIFT Template</vt:lpstr>
    </vt:vector>
  </TitlesOfParts>
  <Company>SPecialiST RePack</Company>
  <LinksUpToDate>false</LinksUpToDate>
  <CharactersWithSpaces>14313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Template</dc:title>
  <dc:creator>a.tuleubekov</dc:creator>
  <cp:lastModifiedBy>X-Ray</cp:lastModifiedBy>
  <cp:revision>2</cp:revision>
  <cp:lastPrinted>1601-01-01T00:00:00Z</cp:lastPrinted>
  <dcterms:created xsi:type="dcterms:W3CDTF">2019-12-22T13:49:00Z</dcterms:created>
  <dcterms:modified xsi:type="dcterms:W3CDTF">2019-12-22T13:49:00Z</dcterms:modified>
</cp:coreProperties>
</file>